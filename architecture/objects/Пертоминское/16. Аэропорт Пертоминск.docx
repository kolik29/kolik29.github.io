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81" w:rsidRDefault="00C82281" w:rsidP="00CC619B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</w:p>
    <w:p w:rsidR="00C82281" w:rsidRPr="00473572" w:rsidRDefault="00C82281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C82281" w:rsidRPr="00473572" w:rsidRDefault="00C82281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C82281" w:rsidRPr="00473572" w:rsidRDefault="00C82281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82281" w:rsidRDefault="00C82281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C82281" w:rsidRPr="005F2FCA" w:rsidRDefault="00C82281" w:rsidP="00CC619B">
      <w:pPr>
        <w:spacing w:after="0" w:line="240" w:lineRule="auto"/>
        <w:ind w:left="709" w:hanging="709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r>
        <w:rPr>
          <w:rFonts w:ascii="Times New Roman" w:hAnsi="Times New Roman"/>
        </w:rPr>
        <w:t>Пертоминское</w:t>
      </w:r>
      <w:r w:rsidRPr="00402950">
        <w:rPr>
          <w:rFonts w:ascii="Times New Roman" w:hAnsi="Times New Roman"/>
        </w:rPr>
        <w:t>»</w:t>
      </w:r>
    </w:p>
    <w:p w:rsidR="00C82281" w:rsidRDefault="00C82281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аэропорт АО «2-ой Архангельский объединенный авиаотряд»</w:t>
      </w:r>
    </w:p>
    <w:p w:rsidR="00C82281" w:rsidRDefault="00C82281" w:rsidP="0007064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070642">
        <w:rPr>
          <w:rFonts w:ascii="Times New Roman" w:hAnsi="Times New Roman"/>
        </w:rPr>
        <w:t xml:space="preserve">Архангельская обл., Приморский район, </w:t>
      </w:r>
      <w:r>
        <w:rPr>
          <w:rFonts w:ascii="Times New Roman" w:hAnsi="Times New Roman"/>
        </w:rPr>
        <w:t>п.Пертоминск, ул.Лесная, д.2</w:t>
      </w:r>
      <w:bookmarkStart w:id="0" w:name="_GoBack"/>
      <w:bookmarkEnd w:id="0"/>
    </w:p>
    <w:p w:rsidR="00C82281" w:rsidRDefault="00C82281" w:rsidP="00070642">
      <w:pPr>
        <w:spacing w:after="0" w:line="240" w:lineRule="auto"/>
        <w:jc w:val="both"/>
        <w:rPr>
          <w:rFonts w:ascii="Times New Roman" w:hAnsi="Times New Roman"/>
        </w:rPr>
      </w:pPr>
    </w:p>
    <w:p w:rsidR="00C82281" w:rsidRPr="00473572" w:rsidRDefault="00C82281" w:rsidP="0007064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C82281" w:rsidRDefault="00C82281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C82281" w:rsidRDefault="00C82281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C82281" w:rsidRDefault="00C82281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82281" w:rsidRDefault="00C82281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C82281" w:rsidRPr="000F347D" w:rsidRDefault="00C82281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82281" w:rsidRDefault="00C82281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;mso-position-horizontal-relative:text;mso-position-vertical-relative:text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>- обособленная территория</w:t>
      </w:r>
    </w:p>
    <w:p w:rsidR="00C82281" w:rsidRDefault="00C82281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82281" w:rsidRPr="003E088B" w:rsidRDefault="00C82281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82281" w:rsidRPr="004649A2" w:rsidRDefault="00C82281" w:rsidP="00034307">
      <w:pPr>
        <w:spacing w:after="0" w:line="240" w:lineRule="auto"/>
        <w:ind w:left="-360"/>
        <w:jc w:val="center"/>
        <w:rPr>
          <w:rFonts w:ascii="Times New Roman" w:hAnsi="Times New Roman"/>
        </w:rPr>
      </w:pPr>
      <w:r w:rsidRPr="004F4BD9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39.6pt">
            <v:imagedata r:id="rId6" o:title="" croptop="14985f" cropbottom="20045f" cropleft="13687f" cropright="16398f"/>
          </v:shape>
        </w:pict>
      </w:r>
    </w:p>
    <w:sectPr w:rsidR="00C82281" w:rsidRPr="004649A2" w:rsidSect="001F1CEC">
      <w:headerReference w:type="default" r:id="rId7"/>
      <w:pgSz w:w="11906" w:h="16838"/>
      <w:pgMar w:top="1134" w:right="849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281" w:rsidRDefault="00C82281" w:rsidP="00922DE3">
      <w:pPr>
        <w:spacing w:after="0" w:line="240" w:lineRule="auto"/>
      </w:pPr>
      <w:r>
        <w:separator/>
      </w:r>
    </w:p>
  </w:endnote>
  <w:endnote w:type="continuationSeparator" w:id="0">
    <w:p w:rsidR="00C82281" w:rsidRDefault="00C82281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281" w:rsidRDefault="00C82281" w:rsidP="00922DE3">
      <w:pPr>
        <w:spacing w:after="0" w:line="240" w:lineRule="auto"/>
      </w:pPr>
      <w:r>
        <w:separator/>
      </w:r>
    </w:p>
  </w:footnote>
  <w:footnote w:type="continuationSeparator" w:id="0">
    <w:p w:rsidR="00C82281" w:rsidRDefault="00C82281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281" w:rsidRPr="00895A8A" w:rsidRDefault="00C82281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C82281" w:rsidRPr="00895A8A" w:rsidRDefault="00C82281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C82281" w:rsidRPr="00895A8A" w:rsidRDefault="00C82281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C82281" w:rsidRDefault="00C82281" w:rsidP="000E46A1">
    <w:pPr>
      <w:pStyle w:val="Header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34307"/>
    <w:rsid w:val="00070642"/>
    <w:rsid w:val="000E46A1"/>
    <w:rsid w:val="000F347D"/>
    <w:rsid w:val="00160940"/>
    <w:rsid w:val="001F1CEC"/>
    <w:rsid w:val="00295DC0"/>
    <w:rsid w:val="002C6280"/>
    <w:rsid w:val="003459A4"/>
    <w:rsid w:val="00365E9A"/>
    <w:rsid w:val="003E088B"/>
    <w:rsid w:val="003F3698"/>
    <w:rsid w:val="00402950"/>
    <w:rsid w:val="00430AE0"/>
    <w:rsid w:val="00442A80"/>
    <w:rsid w:val="00453CF2"/>
    <w:rsid w:val="004649A2"/>
    <w:rsid w:val="00473572"/>
    <w:rsid w:val="004B1585"/>
    <w:rsid w:val="004F4BD9"/>
    <w:rsid w:val="00502302"/>
    <w:rsid w:val="00546509"/>
    <w:rsid w:val="005F2FCA"/>
    <w:rsid w:val="00627B21"/>
    <w:rsid w:val="00723CDE"/>
    <w:rsid w:val="00723F7F"/>
    <w:rsid w:val="007810C8"/>
    <w:rsid w:val="007A0424"/>
    <w:rsid w:val="007B04FF"/>
    <w:rsid w:val="007C0792"/>
    <w:rsid w:val="007D0265"/>
    <w:rsid w:val="00835CD9"/>
    <w:rsid w:val="008705BA"/>
    <w:rsid w:val="00895A8A"/>
    <w:rsid w:val="008D388E"/>
    <w:rsid w:val="008E2507"/>
    <w:rsid w:val="00922DE3"/>
    <w:rsid w:val="00953CC7"/>
    <w:rsid w:val="00990A80"/>
    <w:rsid w:val="009D584C"/>
    <w:rsid w:val="00A41DFA"/>
    <w:rsid w:val="00A45815"/>
    <w:rsid w:val="00AF4DD2"/>
    <w:rsid w:val="00B1425F"/>
    <w:rsid w:val="00B6038A"/>
    <w:rsid w:val="00BC6F76"/>
    <w:rsid w:val="00C12ABB"/>
    <w:rsid w:val="00C14EB3"/>
    <w:rsid w:val="00C23435"/>
    <w:rsid w:val="00C82281"/>
    <w:rsid w:val="00CC619B"/>
    <w:rsid w:val="00CE37B5"/>
    <w:rsid w:val="00D64873"/>
    <w:rsid w:val="00D81D3D"/>
    <w:rsid w:val="00D8641B"/>
    <w:rsid w:val="00DB6072"/>
    <w:rsid w:val="00DC207B"/>
    <w:rsid w:val="00DC2A3F"/>
    <w:rsid w:val="00E2028B"/>
    <w:rsid w:val="00E57510"/>
    <w:rsid w:val="00E621A1"/>
    <w:rsid w:val="00E84578"/>
    <w:rsid w:val="00EC4AB2"/>
    <w:rsid w:val="00EF0352"/>
    <w:rsid w:val="00F41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94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990A8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1</Pages>
  <Words>69</Words>
  <Characters>397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26</cp:revision>
  <cp:lastPrinted>2017-06-16T16:04:00Z</cp:lastPrinted>
  <dcterms:created xsi:type="dcterms:W3CDTF">2018-01-09T13:11:00Z</dcterms:created>
  <dcterms:modified xsi:type="dcterms:W3CDTF">2018-12-06T14:01:00Z</dcterms:modified>
</cp:coreProperties>
</file>