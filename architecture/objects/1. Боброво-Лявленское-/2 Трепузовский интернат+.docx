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DF" w:rsidRDefault="00444DDF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44DDF" w:rsidRPr="00473572" w:rsidRDefault="00444DDF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444DDF" w:rsidRPr="00473572" w:rsidRDefault="00444DDF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444DDF" w:rsidRPr="00473572" w:rsidRDefault="00444DDF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44DDF" w:rsidRDefault="00444DDF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44DDF" w:rsidRPr="005F2FCA" w:rsidRDefault="00444DDF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 w:rsidRPr="005F2FCA">
        <w:rPr>
          <w:rFonts w:ascii="Times New Roman" w:hAnsi="Times New Roman"/>
        </w:rPr>
        <w:t>Боброво-Лявленское</w:t>
      </w:r>
      <w:r w:rsidRPr="005F2FCA">
        <w:rPr>
          <w:rFonts w:ascii="Times New Roman" w:hAnsi="Times New Roman"/>
          <w:b/>
        </w:rPr>
        <w:t>»</w:t>
      </w:r>
    </w:p>
    <w:p w:rsidR="00444DDF" w:rsidRDefault="00444DDF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 w:rsidRPr="007D2B2E">
        <w:rPr>
          <w:rFonts w:ascii="Times New Roman" w:hAnsi="Times New Roman"/>
        </w:rPr>
        <w:t>ГБСУ АО «Трепузовский психоневрологический интернат»</w:t>
      </w:r>
      <w:r>
        <w:rPr>
          <w:rFonts w:ascii="Times New Roman" w:hAnsi="Times New Roman"/>
        </w:rPr>
        <w:t xml:space="preserve"> </w:t>
      </w:r>
    </w:p>
    <w:p w:rsidR="00444DDF" w:rsidRDefault="00444DDF" w:rsidP="007D2B2E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7D2B2E">
        <w:rPr>
          <w:rFonts w:ascii="Times New Roman" w:hAnsi="Times New Roman"/>
        </w:rPr>
        <w:t>Архангельская обл., Приморский район,</w:t>
      </w:r>
      <w:r>
        <w:rPr>
          <w:rFonts w:ascii="Times New Roman" w:hAnsi="Times New Roman"/>
        </w:rPr>
        <w:t xml:space="preserve"> </w:t>
      </w:r>
      <w:r w:rsidRPr="007D2B2E">
        <w:rPr>
          <w:rFonts w:ascii="Times New Roman" w:hAnsi="Times New Roman"/>
        </w:rPr>
        <w:t xml:space="preserve"> д. Трепузово, д.16 </w:t>
      </w:r>
    </w:p>
    <w:p w:rsidR="00444DDF" w:rsidRDefault="00444DDF" w:rsidP="007D2B2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2B2E">
        <w:rPr>
          <w:rFonts w:ascii="Times New Roman" w:hAnsi="Times New Roman"/>
        </w:rPr>
        <w:t>(наличие обособленной территории)</w:t>
      </w:r>
    </w:p>
    <w:p w:rsidR="00444DDF" w:rsidRPr="00473572" w:rsidRDefault="00444DDF" w:rsidP="004649A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444DDF" w:rsidRDefault="00444DD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444DDF" w:rsidRDefault="00444DD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444DDF" w:rsidRDefault="00444DD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444DDF" w:rsidRPr="000F347D" w:rsidRDefault="00444DD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444DDF" w:rsidRDefault="00444DD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444DDF" w:rsidRDefault="00444DD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обособленная территория</w:t>
      </w:r>
    </w:p>
    <w:p w:rsidR="00444DDF" w:rsidRPr="00E12071" w:rsidRDefault="00444DD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44DDF" w:rsidRPr="003D1F8B" w:rsidRDefault="00444DDF" w:rsidP="007A3EC4">
      <w:pPr>
        <w:spacing w:after="0" w:line="240" w:lineRule="auto"/>
        <w:jc w:val="center"/>
        <w:rPr>
          <w:rFonts w:ascii="Times New Roman" w:hAnsi="Times New Roman"/>
        </w:rPr>
      </w:pPr>
      <w:r w:rsidRPr="003D1F8B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2pt;height:383.4pt">
            <v:imagedata r:id="rId6" o:title="" croptop="13939f" cropbottom="9165f" cropleft="12575f" cropright="15087f"/>
          </v:shape>
        </w:pict>
      </w:r>
    </w:p>
    <w:p w:rsidR="00444DDF" w:rsidRPr="004649A2" w:rsidRDefault="00444DDF" w:rsidP="007A3EC4">
      <w:pPr>
        <w:spacing w:after="0" w:line="240" w:lineRule="auto"/>
        <w:jc w:val="center"/>
        <w:rPr>
          <w:rFonts w:ascii="Times New Roman" w:hAnsi="Times New Roman"/>
        </w:rPr>
      </w:pPr>
    </w:p>
    <w:sectPr w:rsidR="00444DDF" w:rsidRPr="004649A2" w:rsidSect="007A3EC4">
      <w:headerReference w:type="default" r:id="rId7"/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DDF" w:rsidRDefault="00444DDF" w:rsidP="00922DE3">
      <w:pPr>
        <w:spacing w:after="0" w:line="240" w:lineRule="auto"/>
      </w:pPr>
      <w:r>
        <w:separator/>
      </w:r>
    </w:p>
  </w:endnote>
  <w:endnote w:type="continuationSeparator" w:id="0">
    <w:p w:rsidR="00444DDF" w:rsidRDefault="00444DDF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DDF" w:rsidRDefault="00444DDF" w:rsidP="00922DE3">
      <w:pPr>
        <w:spacing w:after="0" w:line="240" w:lineRule="auto"/>
      </w:pPr>
      <w:r>
        <w:separator/>
      </w:r>
    </w:p>
  </w:footnote>
  <w:footnote w:type="continuationSeparator" w:id="0">
    <w:p w:rsidR="00444DDF" w:rsidRDefault="00444DDF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DDF" w:rsidRPr="00895A8A" w:rsidRDefault="00444DDF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444DDF" w:rsidRPr="00895A8A" w:rsidRDefault="00444DDF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444DDF" w:rsidRPr="00895A8A" w:rsidRDefault="00444DDF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444DDF" w:rsidRDefault="00444DDF" w:rsidP="00922DE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о</w:t>
    </w:r>
    <w:r w:rsidRPr="00895A8A">
      <w:rPr>
        <w:sz w:val="18"/>
        <w:szCs w:val="18"/>
      </w:rPr>
      <w:t>т «</w:t>
    </w:r>
    <w:r>
      <w:rPr>
        <w:sz w:val="18"/>
        <w:szCs w:val="18"/>
      </w:rPr>
      <w:t xml:space="preserve">17» мая </w:t>
    </w:r>
    <w:smartTag w:uri="urn:schemas-microsoft-com:office:smarttags" w:element="metricconverter">
      <w:smartTagPr>
        <w:attr w:name="ProductID" w:val="2018 г"/>
      </w:smartTagPr>
      <w:r>
        <w:rPr>
          <w:sz w:val="18"/>
          <w:szCs w:val="18"/>
        </w:rPr>
        <w:t>2018 г</w:t>
      </w:r>
    </w:smartTag>
    <w:r>
      <w:rPr>
        <w:sz w:val="18"/>
        <w:szCs w:val="18"/>
      </w:rPr>
      <w:t>. №316</w:t>
    </w:r>
  </w:p>
  <w:p w:rsidR="00444DDF" w:rsidRDefault="00444DDF" w:rsidP="00922DE3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F347D"/>
    <w:rsid w:val="0016329D"/>
    <w:rsid w:val="001B78F6"/>
    <w:rsid w:val="00295DC0"/>
    <w:rsid w:val="002C6280"/>
    <w:rsid w:val="002D526C"/>
    <w:rsid w:val="003D1F8B"/>
    <w:rsid w:val="003E088B"/>
    <w:rsid w:val="003F6CB9"/>
    <w:rsid w:val="00444DDF"/>
    <w:rsid w:val="004649A2"/>
    <w:rsid w:val="00473572"/>
    <w:rsid w:val="005A61A7"/>
    <w:rsid w:val="005F2FCA"/>
    <w:rsid w:val="00605A8F"/>
    <w:rsid w:val="006B7C57"/>
    <w:rsid w:val="00704478"/>
    <w:rsid w:val="00723CDE"/>
    <w:rsid w:val="0078482C"/>
    <w:rsid w:val="007A3EC4"/>
    <w:rsid w:val="007D0265"/>
    <w:rsid w:val="007D2B2E"/>
    <w:rsid w:val="00846510"/>
    <w:rsid w:val="00895A8A"/>
    <w:rsid w:val="008F35CB"/>
    <w:rsid w:val="00922DE3"/>
    <w:rsid w:val="009A6FC0"/>
    <w:rsid w:val="009C5782"/>
    <w:rsid w:val="00A4740A"/>
    <w:rsid w:val="00A729FC"/>
    <w:rsid w:val="00A772B1"/>
    <w:rsid w:val="00B1425F"/>
    <w:rsid w:val="00B452B8"/>
    <w:rsid w:val="00B6382C"/>
    <w:rsid w:val="00C73250"/>
    <w:rsid w:val="00C87579"/>
    <w:rsid w:val="00CC436B"/>
    <w:rsid w:val="00D8366F"/>
    <w:rsid w:val="00D8641B"/>
    <w:rsid w:val="00E12071"/>
    <w:rsid w:val="00E6354D"/>
    <w:rsid w:val="00E72A03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66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rsid w:val="00E1207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12071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75</Words>
  <Characters>432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12</cp:revision>
  <cp:lastPrinted>2017-06-16T16:04:00Z</cp:lastPrinted>
  <dcterms:created xsi:type="dcterms:W3CDTF">2018-01-09T13:11:00Z</dcterms:created>
  <dcterms:modified xsi:type="dcterms:W3CDTF">2018-12-05T13:46:00Z</dcterms:modified>
</cp:coreProperties>
</file>