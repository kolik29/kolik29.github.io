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D9F" w:rsidRDefault="00660D9F" w:rsidP="00CC619B">
      <w:pPr>
        <w:spacing w:after="0" w:line="240" w:lineRule="auto"/>
        <w:ind w:firstLine="567"/>
        <w:jc w:val="center"/>
        <w:rPr>
          <w:rFonts w:ascii="Times New Roman" w:hAnsi="Times New Roman"/>
          <w:b/>
        </w:rPr>
      </w:pPr>
    </w:p>
    <w:p w:rsidR="00660D9F" w:rsidRPr="00473572" w:rsidRDefault="00660D9F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660D9F" w:rsidRPr="00473572" w:rsidRDefault="00660D9F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>на которых не допускается реализация алкогольной продукции</w:t>
      </w:r>
    </w:p>
    <w:p w:rsidR="00660D9F" w:rsidRPr="00473572" w:rsidRDefault="00660D9F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60D9F" w:rsidRDefault="00660D9F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660D9F" w:rsidRPr="005F2FCA" w:rsidRDefault="00660D9F" w:rsidP="00CC619B">
      <w:pPr>
        <w:spacing w:after="0" w:line="240" w:lineRule="auto"/>
        <w:ind w:left="709" w:hanging="709"/>
        <w:jc w:val="both"/>
        <w:rPr>
          <w:rFonts w:ascii="Times New Roman" w:hAnsi="Times New Roman"/>
          <w:b/>
        </w:rPr>
      </w:pPr>
      <w:r w:rsidRPr="005F2FCA">
        <w:rPr>
          <w:rFonts w:ascii="Times New Roman" w:hAnsi="Times New Roman"/>
          <w:b/>
        </w:rPr>
        <w:t xml:space="preserve">Территория: </w:t>
      </w:r>
      <w:r w:rsidRPr="005F2FCA">
        <w:rPr>
          <w:rFonts w:ascii="Times New Roman" w:hAnsi="Times New Roman"/>
        </w:rPr>
        <w:t xml:space="preserve">МО </w:t>
      </w:r>
      <w:r w:rsidRPr="00402950">
        <w:rPr>
          <w:rFonts w:ascii="Times New Roman" w:hAnsi="Times New Roman"/>
        </w:rPr>
        <w:t>«</w:t>
      </w:r>
      <w:r>
        <w:rPr>
          <w:rFonts w:ascii="Times New Roman" w:hAnsi="Times New Roman"/>
        </w:rPr>
        <w:t>Пертоминское</w:t>
      </w:r>
      <w:r w:rsidRPr="00402950">
        <w:rPr>
          <w:rFonts w:ascii="Times New Roman" w:hAnsi="Times New Roman"/>
        </w:rPr>
        <w:t>»</w:t>
      </w:r>
    </w:p>
    <w:p w:rsidR="00660D9F" w:rsidRDefault="00660D9F" w:rsidP="004649A2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  <w:b/>
        </w:rPr>
        <w:t>Объект:</w:t>
      </w:r>
      <w:r w:rsidRPr="005F2FC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филиал «Лудская начальная школа» МБОУ «Пертоминская СШ»</w:t>
      </w:r>
    </w:p>
    <w:p w:rsidR="00660D9F" w:rsidRDefault="00660D9F" w:rsidP="00070642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</w:rPr>
        <w:t xml:space="preserve">Адрес объекта: </w:t>
      </w:r>
      <w:r w:rsidRPr="00070642">
        <w:rPr>
          <w:rFonts w:ascii="Times New Roman" w:hAnsi="Times New Roman"/>
        </w:rPr>
        <w:t xml:space="preserve">Архангельская обл., Приморский район, </w:t>
      </w:r>
      <w:r>
        <w:rPr>
          <w:rFonts w:ascii="Times New Roman" w:hAnsi="Times New Roman"/>
        </w:rPr>
        <w:t>д.Луда, д.14</w:t>
      </w:r>
    </w:p>
    <w:p w:rsidR="00660D9F" w:rsidRDefault="00660D9F" w:rsidP="00070642">
      <w:pPr>
        <w:spacing w:after="0" w:line="240" w:lineRule="auto"/>
        <w:jc w:val="both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 xml:space="preserve"> (Наличие обособленной территории)</w:t>
      </w:r>
    </w:p>
    <w:p w:rsidR="00660D9F" w:rsidRDefault="00660D9F" w:rsidP="00070642">
      <w:pPr>
        <w:spacing w:after="0" w:line="240" w:lineRule="auto"/>
        <w:jc w:val="both"/>
        <w:rPr>
          <w:rFonts w:ascii="Times New Roman" w:hAnsi="Times New Roman"/>
        </w:rPr>
      </w:pPr>
    </w:p>
    <w:p w:rsidR="00660D9F" w:rsidRPr="00473572" w:rsidRDefault="00660D9F" w:rsidP="00070642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 xml:space="preserve"> Условные обозначения:</w:t>
      </w:r>
    </w:p>
    <w:p w:rsidR="00660D9F" w:rsidRDefault="00660D9F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660D9F" w:rsidRDefault="00660D9F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660D9F" w:rsidRDefault="00660D9F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660D9F" w:rsidRDefault="00660D9F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51659264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>
        <w:rPr>
          <w:rFonts w:ascii="Times New Roman" w:hAnsi="Times New Roman"/>
          <w:sz w:val="24"/>
          <w:szCs w:val="24"/>
        </w:rPr>
        <w:t xml:space="preserve">    </w:t>
      </w:r>
      <w:smartTag w:uri="urn:schemas-microsoft-com:office:smarttags" w:element="metricconverter">
        <w:smartTagPr>
          <w:attr w:name="ProductID" w:val="30 м"/>
        </w:smartTagPr>
        <w:r w:rsidRPr="000F347D">
          <w:rPr>
            <w:rFonts w:ascii="Times New Roman" w:hAnsi="Times New Roman"/>
            <w:b/>
            <w:color w:val="FF0000"/>
            <w:sz w:val="20"/>
            <w:szCs w:val="20"/>
          </w:rPr>
          <w:t>30 м</w:t>
        </w:r>
      </w:smartTag>
      <w:r>
        <w:rPr>
          <w:rFonts w:ascii="Times New Roman" w:hAnsi="Times New Roman"/>
          <w:sz w:val="20"/>
          <w:szCs w:val="20"/>
        </w:rPr>
        <w:t xml:space="preserve">   - </w:t>
      </w:r>
      <w:r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  <w:r>
        <w:rPr>
          <w:rFonts w:ascii="Times New Roman" w:hAnsi="Times New Roman"/>
          <w:sz w:val="24"/>
          <w:szCs w:val="24"/>
        </w:rPr>
        <w:t xml:space="preserve"> 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660D9F" w:rsidRPr="000F347D" w:rsidRDefault="00660D9F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60D9F" w:rsidRDefault="00660D9F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251660288;visibility:visible;mso-position-horizontal-relative:text;mso-position-vertical-relative:text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>
        <w:rPr>
          <w:rFonts w:ascii="Times New Roman" w:hAnsi="Times New Roman"/>
          <w:sz w:val="24"/>
          <w:szCs w:val="24"/>
        </w:rPr>
        <w:t xml:space="preserve">- обособленная территория </w:t>
      </w:r>
    </w:p>
    <w:p w:rsidR="00660D9F" w:rsidRPr="003E088B" w:rsidRDefault="00660D9F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660D9F" w:rsidRPr="001B42DD" w:rsidRDefault="00660D9F" w:rsidP="00607D8F">
      <w:pPr>
        <w:spacing w:after="0" w:line="240" w:lineRule="auto"/>
        <w:ind w:hanging="720"/>
        <w:jc w:val="center"/>
        <w:rPr>
          <w:rFonts w:ascii="Times New Roman" w:hAnsi="Times New Roman"/>
        </w:rPr>
      </w:pPr>
      <w:r w:rsidRPr="001B42DD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4pt;height:284.4pt">
            <v:imagedata r:id="rId6" o:title="" croptop="18304f" cropbottom="21184f" cropleft="12445f" cropright="17005f"/>
          </v:shape>
        </w:pict>
      </w:r>
    </w:p>
    <w:p w:rsidR="00660D9F" w:rsidRPr="004649A2" w:rsidRDefault="00660D9F" w:rsidP="00E84578">
      <w:pPr>
        <w:spacing w:after="0" w:line="240" w:lineRule="auto"/>
        <w:jc w:val="center"/>
        <w:rPr>
          <w:rFonts w:ascii="Times New Roman" w:hAnsi="Times New Roman"/>
        </w:rPr>
      </w:pPr>
    </w:p>
    <w:sectPr w:rsidR="00660D9F" w:rsidRPr="004649A2" w:rsidSect="001F1CEC">
      <w:headerReference w:type="default" r:id="rId7"/>
      <w:pgSz w:w="11906" w:h="16838"/>
      <w:pgMar w:top="1134" w:right="849" w:bottom="1134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0D9F" w:rsidRDefault="00660D9F" w:rsidP="00922DE3">
      <w:pPr>
        <w:spacing w:after="0" w:line="240" w:lineRule="auto"/>
      </w:pPr>
      <w:r>
        <w:separator/>
      </w:r>
    </w:p>
  </w:endnote>
  <w:endnote w:type="continuationSeparator" w:id="0">
    <w:p w:rsidR="00660D9F" w:rsidRDefault="00660D9F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0D9F" w:rsidRDefault="00660D9F" w:rsidP="00922DE3">
      <w:pPr>
        <w:spacing w:after="0" w:line="240" w:lineRule="auto"/>
      </w:pPr>
      <w:r>
        <w:separator/>
      </w:r>
    </w:p>
  </w:footnote>
  <w:footnote w:type="continuationSeparator" w:id="0">
    <w:p w:rsidR="00660D9F" w:rsidRDefault="00660D9F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D9F" w:rsidRPr="00895A8A" w:rsidRDefault="00660D9F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660D9F" w:rsidRPr="00895A8A" w:rsidRDefault="00660D9F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660D9F" w:rsidRPr="00895A8A" w:rsidRDefault="00660D9F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660D9F" w:rsidRDefault="00660D9F" w:rsidP="000E46A1">
    <w:pPr>
      <w:pStyle w:val="Header"/>
      <w:jc w:val="right"/>
    </w:pPr>
    <w:r>
      <w:rPr>
        <w:sz w:val="18"/>
        <w:szCs w:val="18"/>
      </w:rPr>
      <w:t>от «17</w:t>
    </w:r>
    <w:r w:rsidRPr="00895A8A">
      <w:rPr>
        <w:sz w:val="18"/>
        <w:szCs w:val="18"/>
      </w:rPr>
      <w:t xml:space="preserve">» </w:t>
    </w:r>
    <w:r>
      <w:rPr>
        <w:sz w:val="18"/>
        <w:szCs w:val="18"/>
      </w:rPr>
      <w:t>мая</w:t>
    </w:r>
    <w:r w:rsidRPr="00895A8A">
      <w:rPr>
        <w:sz w:val="18"/>
        <w:szCs w:val="18"/>
      </w:rPr>
      <w:t xml:space="preserve"> </w:t>
    </w:r>
    <w:smartTag w:uri="urn:schemas-microsoft-com:office:smarttags" w:element="metricconverter">
      <w:smartTagPr>
        <w:attr w:name="ProductID" w:val="2018 г"/>
      </w:smartTagPr>
      <w:r w:rsidRPr="00895A8A">
        <w:rPr>
          <w:sz w:val="18"/>
          <w:szCs w:val="18"/>
        </w:rPr>
        <w:t>201</w:t>
      </w:r>
      <w:r>
        <w:rPr>
          <w:sz w:val="18"/>
          <w:szCs w:val="18"/>
        </w:rPr>
        <w:t>8</w:t>
      </w:r>
      <w:r w:rsidRPr="00895A8A">
        <w:rPr>
          <w:sz w:val="18"/>
          <w:szCs w:val="18"/>
        </w:rPr>
        <w:t xml:space="preserve"> г</w:t>
      </w:r>
    </w:smartTag>
    <w:r w:rsidRPr="00895A8A">
      <w:rPr>
        <w:sz w:val="18"/>
        <w:szCs w:val="18"/>
      </w:rPr>
      <w:t>. №</w:t>
    </w:r>
    <w:r>
      <w:rPr>
        <w:sz w:val="18"/>
        <w:szCs w:val="18"/>
      </w:rPr>
      <w:t>316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425F"/>
    <w:rsid w:val="000426DC"/>
    <w:rsid w:val="00070642"/>
    <w:rsid w:val="000E38B9"/>
    <w:rsid w:val="000E46A1"/>
    <w:rsid w:val="000F347D"/>
    <w:rsid w:val="00160940"/>
    <w:rsid w:val="001B42DD"/>
    <w:rsid w:val="001C24C4"/>
    <w:rsid w:val="001F1CEC"/>
    <w:rsid w:val="00295DC0"/>
    <w:rsid w:val="002C6280"/>
    <w:rsid w:val="002F1844"/>
    <w:rsid w:val="003459A4"/>
    <w:rsid w:val="00365E9A"/>
    <w:rsid w:val="003E088B"/>
    <w:rsid w:val="003F3698"/>
    <w:rsid w:val="003F3FD9"/>
    <w:rsid w:val="00402950"/>
    <w:rsid w:val="00430AE0"/>
    <w:rsid w:val="004649A2"/>
    <w:rsid w:val="00473572"/>
    <w:rsid w:val="004B1585"/>
    <w:rsid w:val="00502302"/>
    <w:rsid w:val="00541BF5"/>
    <w:rsid w:val="00546509"/>
    <w:rsid w:val="005C6171"/>
    <w:rsid w:val="005F2FCA"/>
    <w:rsid w:val="00607D8F"/>
    <w:rsid w:val="00660D9F"/>
    <w:rsid w:val="00661853"/>
    <w:rsid w:val="00723AC7"/>
    <w:rsid w:val="00723CDE"/>
    <w:rsid w:val="00723F7F"/>
    <w:rsid w:val="007810C8"/>
    <w:rsid w:val="00795BFC"/>
    <w:rsid w:val="007A0424"/>
    <w:rsid w:val="007B04FF"/>
    <w:rsid w:val="007B3DF1"/>
    <w:rsid w:val="007C0792"/>
    <w:rsid w:val="007D0265"/>
    <w:rsid w:val="00835CD9"/>
    <w:rsid w:val="00895A8A"/>
    <w:rsid w:val="008D388E"/>
    <w:rsid w:val="008E0C29"/>
    <w:rsid w:val="008E2507"/>
    <w:rsid w:val="00922DE3"/>
    <w:rsid w:val="00990A80"/>
    <w:rsid w:val="00A41DFA"/>
    <w:rsid w:val="00B1425F"/>
    <w:rsid w:val="00B2592A"/>
    <w:rsid w:val="00B6038A"/>
    <w:rsid w:val="00BE16B7"/>
    <w:rsid w:val="00C10C9D"/>
    <w:rsid w:val="00C12ABB"/>
    <w:rsid w:val="00C14EB3"/>
    <w:rsid w:val="00C23435"/>
    <w:rsid w:val="00C44E8A"/>
    <w:rsid w:val="00C93D7F"/>
    <w:rsid w:val="00CC619B"/>
    <w:rsid w:val="00CE37B5"/>
    <w:rsid w:val="00D8641B"/>
    <w:rsid w:val="00DB6072"/>
    <w:rsid w:val="00DC207B"/>
    <w:rsid w:val="00E2028B"/>
    <w:rsid w:val="00E57510"/>
    <w:rsid w:val="00E621A1"/>
    <w:rsid w:val="00E84578"/>
    <w:rsid w:val="00EC4AB2"/>
    <w:rsid w:val="00EF566B"/>
    <w:rsid w:val="00F1656D"/>
    <w:rsid w:val="00F41C99"/>
    <w:rsid w:val="00FC6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940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22DE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22DE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8641B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641B"/>
    <w:rPr>
      <w:rFonts w:ascii="Tahoma" w:hAnsi="Tahoma" w:cs="Times New Roman"/>
      <w:sz w:val="16"/>
    </w:rPr>
  </w:style>
  <w:style w:type="character" w:styleId="Hyperlink">
    <w:name w:val="Hyperlink"/>
    <w:basedOn w:val="DefaultParagraphFont"/>
    <w:uiPriority w:val="99"/>
    <w:rsid w:val="00990A80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33</TotalTime>
  <Pages>1</Pages>
  <Words>72</Words>
  <Characters>414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UPREC1</cp:lastModifiedBy>
  <cp:revision>29</cp:revision>
  <cp:lastPrinted>2017-06-16T16:04:00Z</cp:lastPrinted>
  <dcterms:created xsi:type="dcterms:W3CDTF">2018-01-09T13:11:00Z</dcterms:created>
  <dcterms:modified xsi:type="dcterms:W3CDTF">2018-12-06T13:54:00Z</dcterms:modified>
</cp:coreProperties>
</file>