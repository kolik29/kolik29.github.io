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59" w:rsidRDefault="00316859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316859" w:rsidRPr="00473572" w:rsidRDefault="0031685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316859" w:rsidRPr="00473572" w:rsidRDefault="0031685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316859" w:rsidRPr="00473572" w:rsidRDefault="0031685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6859" w:rsidRDefault="0031685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16859" w:rsidRPr="005F2FCA" w:rsidRDefault="00316859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Пертоминское</w:t>
      </w:r>
      <w:r w:rsidRPr="00402950">
        <w:rPr>
          <w:rFonts w:ascii="Times New Roman" w:hAnsi="Times New Roman"/>
        </w:rPr>
        <w:t>»</w:t>
      </w:r>
    </w:p>
    <w:p w:rsidR="00316859" w:rsidRDefault="00316859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МБОУ «Пертоминская СШ»</w:t>
      </w:r>
    </w:p>
    <w:p w:rsidR="00316859" w:rsidRDefault="00316859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>п.Пертоминск, ул.Ленина, д.16</w:t>
      </w:r>
    </w:p>
    <w:p w:rsidR="00316859" w:rsidRPr="00473572" w:rsidRDefault="00316859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  <w:r w:rsidRPr="00473572">
        <w:rPr>
          <w:rFonts w:ascii="Times New Roman" w:hAnsi="Times New Roman"/>
          <w:i/>
          <w:sz w:val="24"/>
          <w:szCs w:val="24"/>
        </w:rPr>
        <w:t xml:space="preserve"> Условные обозначения:</w:t>
      </w:r>
    </w:p>
    <w:p w:rsidR="00316859" w:rsidRDefault="003168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316859" w:rsidRDefault="003168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316859" w:rsidRDefault="003168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16859" w:rsidRDefault="003168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316859" w:rsidRPr="000F347D" w:rsidRDefault="003168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6859" w:rsidRDefault="003168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- обособленная территория </w:t>
      </w:r>
    </w:p>
    <w:p w:rsidR="00316859" w:rsidRPr="003E088B" w:rsidRDefault="0031685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16859" w:rsidRPr="004649A2" w:rsidRDefault="00316859" w:rsidP="00E84578">
      <w:pPr>
        <w:spacing w:after="0" w:line="240" w:lineRule="auto"/>
        <w:jc w:val="center"/>
        <w:rPr>
          <w:rFonts w:ascii="Times New Roman" w:hAnsi="Times New Roman"/>
        </w:rPr>
      </w:pPr>
      <w:r w:rsidRPr="008A6BE3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353.4pt">
            <v:imagedata r:id="rId6" o:title="" croptop="14882f" cropbottom="9374f" cropleft="8711f" cropright="12694f"/>
          </v:shape>
        </w:pict>
      </w:r>
    </w:p>
    <w:sectPr w:rsidR="00316859" w:rsidRPr="004649A2" w:rsidSect="001F1CEC">
      <w:headerReference w:type="default" r:id="rId7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859" w:rsidRDefault="00316859" w:rsidP="00922DE3">
      <w:pPr>
        <w:spacing w:after="0" w:line="240" w:lineRule="auto"/>
      </w:pPr>
      <w:r>
        <w:separator/>
      </w:r>
    </w:p>
  </w:endnote>
  <w:endnote w:type="continuationSeparator" w:id="0">
    <w:p w:rsidR="00316859" w:rsidRDefault="00316859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859" w:rsidRDefault="00316859" w:rsidP="00922DE3">
      <w:pPr>
        <w:spacing w:after="0" w:line="240" w:lineRule="auto"/>
      </w:pPr>
      <w:r>
        <w:separator/>
      </w:r>
    </w:p>
  </w:footnote>
  <w:footnote w:type="continuationSeparator" w:id="0">
    <w:p w:rsidR="00316859" w:rsidRDefault="00316859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859" w:rsidRPr="00895A8A" w:rsidRDefault="00316859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316859" w:rsidRPr="00895A8A" w:rsidRDefault="00316859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316859" w:rsidRPr="00895A8A" w:rsidRDefault="00316859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316859" w:rsidRDefault="00316859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000C2"/>
    <w:rsid w:val="00070642"/>
    <w:rsid w:val="000E38B9"/>
    <w:rsid w:val="000E46A1"/>
    <w:rsid w:val="000F347D"/>
    <w:rsid w:val="00160940"/>
    <w:rsid w:val="001C24C4"/>
    <w:rsid w:val="001F1CEC"/>
    <w:rsid w:val="00295DC0"/>
    <w:rsid w:val="002C6280"/>
    <w:rsid w:val="002F1844"/>
    <w:rsid w:val="00316859"/>
    <w:rsid w:val="003459A4"/>
    <w:rsid w:val="00365E9A"/>
    <w:rsid w:val="003E088B"/>
    <w:rsid w:val="003F3698"/>
    <w:rsid w:val="003F3FD9"/>
    <w:rsid w:val="00402950"/>
    <w:rsid w:val="00430AE0"/>
    <w:rsid w:val="00443E64"/>
    <w:rsid w:val="004649A2"/>
    <w:rsid w:val="00473572"/>
    <w:rsid w:val="004B1585"/>
    <w:rsid w:val="004D13ED"/>
    <w:rsid w:val="00502302"/>
    <w:rsid w:val="00546509"/>
    <w:rsid w:val="005F2FCA"/>
    <w:rsid w:val="0067655E"/>
    <w:rsid w:val="00693184"/>
    <w:rsid w:val="006B71AE"/>
    <w:rsid w:val="00723AC7"/>
    <w:rsid w:val="00723CDE"/>
    <w:rsid w:val="00723F7F"/>
    <w:rsid w:val="007810C8"/>
    <w:rsid w:val="007A0424"/>
    <w:rsid w:val="007B04FF"/>
    <w:rsid w:val="007C0792"/>
    <w:rsid w:val="007D0265"/>
    <w:rsid w:val="00835CD9"/>
    <w:rsid w:val="00895A8A"/>
    <w:rsid w:val="008A6BE3"/>
    <w:rsid w:val="008D388E"/>
    <w:rsid w:val="008E2507"/>
    <w:rsid w:val="00922DE3"/>
    <w:rsid w:val="00990A80"/>
    <w:rsid w:val="00A41DFA"/>
    <w:rsid w:val="00B1425F"/>
    <w:rsid w:val="00B6038A"/>
    <w:rsid w:val="00C12ABB"/>
    <w:rsid w:val="00C14EB3"/>
    <w:rsid w:val="00C23435"/>
    <w:rsid w:val="00CC619B"/>
    <w:rsid w:val="00CE37B5"/>
    <w:rsid w:val="00CF3B7D"/>
    <w:rsid w:val="00D8641B"/>
    <w:rsid w:val="00DB6072"/>
    <w:rsid w:val="00DC207B"/>
    <w:rsid w:val="00E2028B"/>
    <w:rsid w:val="00E57510"/>
    <w:rsid w:val="00E621A1"/>
    <w:rsid w:val="00E84578"/>
    <w:rsid w:val="00EA2EC0"/>
    <w:rsid w:val="00EC4AB2"/>
    <w:rsid w:val="00F41C99"/>
    <w:rsid w:val="00FC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64</Words>
  <Characters>369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27</cp:revision>
  <cp:lastPrinted>2017-06-16T16:04:00Z</cp:lastPrinted>
  <dcterms:created xsi:type="dcterms:W3CDTF">2018-01-09T13:11:00Z</dcterms:created>
  <dcterms:modified xsi:type="dcterms:W3CDTF">2018-12-06T09:16:00Z</dcterms:modified>
</cp:coreProperties>
</file>