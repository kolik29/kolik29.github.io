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FAF" w:rsidRDefault="003E1FA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E1FAF" w:rsidRPr="00473572" w:rsidRDefault="003E1FA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3E1FAF" w:rsidRPr="00473572" w:rsidRDefault="003E1FAF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3E1FAF" w:rsidRDefault="003E1FAF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3E1FAF" w:rsidRPr="005F2FCA" w:rsidRDefault="003E1FAF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3E1FAF" w:rsidRDefault="003E1FAF" w:rsidP="0075258A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Волебольная площадка</w:t>
      </w:r>
    </w:p>
    <w:p w:rsidR="003E1FAF" w:rsidRDefault="003E1FAF" w:rsidP="00594628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594628">
        <w:rPr>
          <w:rFonts w:ascii="Times New Roman" w:hAnsi="Times New Roman"/>
        </w:rPr>
        <w:t>Архангельская обл., Приморский район, дер. Новинки, 12</w:t>
      </w:r>
      <w:r>
        <w:rPr>
          <w:rFonts w:ascii="Times New Roman" w:hAnsi="Times New Roman"/>
        </w:rPr>
        <w:t xml:space="preserve"> </w:t>
      </w:r>
      <w:r w:rsidRPr="00594628">
        <w:rPr>
          <w:rFonts w:ascii="Times New Roman" w:hAnsi="Times New Roman"/>
        </w:rPr>
        <w:t>(у здания Дома культуры)</w:t>
      </w:r>
    </w:p>
    <w:p w:rsidR="003E1FAF" w:rsidRPr="00473572" w:rsidRDefault="003E1FAF" w:rsidP="00594628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3E1FAF" w:rsidRDefault="003E1FA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3E1FAF" w:rsidRDefault="003E1FA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3E1FAF" w:rsidRDefault="003E1FA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3E1FAF" w:rsidRDefault="003E1FA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0F347D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3E1FAF" w:rsidRPr="000F347D" w:rsidRDefault="003E1FAF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1FAF" w:rsidRDefault="003E1FAF" w:rsidP="009866F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</w:t>
      </w:r>
      <w:r>
        <w:rPr>
          <w:noProof/>
          <w:lang w:eastAsia="ru-RU"/>
        </w:rPr>
        <w:pict>
          <v:line id="_x0000_s1029" style="position:absolute;left:0;text-align:left;z-index:251661312;visibility:visible;mso-position-horizontal-relative:text;mso-position-vertical-relative:text" from="7.7pt,7.15pt" to="34.35pt,7.15pt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обособленная территория</w:t>
      </w:r>
    </w:p>
    <w:p w:rsidR="003E1FAF" w:rsidRDefault="003E1FAF" w:rsidP="004649A2">
      <w:pPr>
        <w:spacing w:after="0" w:line="240" w:lineRule="auto"/>
        <w:jc w:val="both"/>
        <w:rPr>
          <w:rFonts w:ascii="Times New Roman" w:hAnsi="Times New Roman"/>
        </w:rPr>
      </w:pPr>
    </w:p>
    <w:p w:rsidR="003E1FAF" w:rsidRPr="00E54FAF" w:rsidRDefault="003E1FAF" w:rsidP="001462C0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E54FAF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447pt">
            <v:imagedata r:id="rId6" o:title="" croptop="13308f" cropbottom="8879f" cropleft="13896f" cropright="19415f"/>
          </v:shape>
        </w:pict>
      </w:r>
    </w:p>
    <w:p w:rsidR="003E1FAF" w:rsidRPr="004649A2" w:rsidRDefault="003E1FAF" w:rsidP="001462C0">
      <w:pPr>
        <w:spacing w:after="0" w:line="240" w:lineRule="auto"/>
        <w:jc w:val="center"/>
        <w:rPr>
          <w:rFonts w:ascii="Times New Roman" w:hAnsi="Times New Roman"/>
        </w:rPr>
      </w:pPr>
    </w:p>
    <w:sectPr w:rsidR="003E1FAF" w:rsidRPr="004649A2" w:rsidSect="001462C0">
      <w:headerReference w:type="default" r:id="rId7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FAF" w:rsidRDefault="003E1FAF" w:rsidP="00922DE3">
      <w:pPr>
        <w:spacing w:after="0" w:line="240" w:lineRule="auto"/>
      </w:pPr>
      <w:r>
        <w:separator/>
      </w:r>
    </w:p>
  </w:endnote>
  <w:endnote w:type="continuationSeparator" w:id="0">
    <w:p w:rsidR="003E1FAF" w:rsidRDefault="003E1FAF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FAF" w:rsidRDefault="003E1FAF" w:rsidP="00922DE3">
      <w:pPr>
        <w:spacing w:after="0" w:line="240" w:lineRule="auto"/>
      </w:pPr>
      <w:r>
        <w:separator/>
      </w:r>
    </w:p>
  </w:footnote>
  <w:footnote w:type="continuationSeparator" w:id="0">
    <w:p w:rsidR="003E1FAF" w:rsidRDefault="003E1FAF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FAF" w:rsidRPr="00895A8A" w:rsidRDefault="003E1FA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3E1FAF" w:rsidRPr="00895A8A" w:rsidRDefault="003E1FA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3E1FAF" w:rsidRPr="00895A8A" w:rsidRDefault="003E1FAF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3E1FAF" w:rsidRDefault="003E1FAF" w:rsidP="001462C0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 xml:space="preserve">17» мая </w:t>
    </w:r>
    <w:smartTag w:uri="urn:schemas-microsoft-com:office:smarttags" w:element="metricconverter">
      <w:smartTagPr>
        <w:attr w:name="ProductID" w:val="2018 г"/>
      </w:smartTagPr>
      <w:r>
        <w:rPr>
          <w:sz w:val="18"/>
          <w:szCs w:val="18"/>
        </w:rPr>
        <w:t>2018 г</w:t>
      </w:r>
    </w:smartTag>
    <w:r>
      <w:rPr>
        <w:sz w:val="18"/>
        <w:szCs w:val="18"/>
      </w:rPr>
      <w:t>. №316</w:t>
    </w:r>
  </w:p>
  <w:p w:rsidR="003E1FAF" w:rsidRDefault="003E1FAF" w:rsidP="001462C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24FA5"/>
    <w:rsid w:val="00066154"/>
    <w:rsid w:val="000C664E"/>
    <w:rsid w:val="000F347D"/>
    <w:rsid w:val="001462C0"/>
    <w:rsid w:val="001B7517"/>
    <w:rsid w:val="002555B0"/>
    <w:rsid w:val="00295DC0"/>
    <w:rsid w:val="002C6280"/>
    <w:rsid w:val="0034715B"/>
    <w:rsid w:val="003B6ADD"/>
    <w:rsid w:val="003B6D02"/>
    <w:rsid w:val="003E088B"/>
    <w:rsid w:val="003E1FAF"/>
    <w:rsid w:val="00421BAE"/>
    <w:rsid w:val="004649A2"/>
    <w:rsid w:val="00473572"/>
    <w:rsid w:val="004B2D77"/>
    <w:rsid w:val="004C5D38"/>
    <w:rsid w:val="00522F42"/>
    <w:rsid w:val="00552956"/>
    <w:rsid w:val="005609F6"/>
    <w:rsid w:val="00594628"/>
    <w:rsid w:val="005F2FCA"/>
    <w:rsid w:val="006F7A57"/>
    <w:rsid w:val="00723CDE"/>
    <w:rsid w:val="0075258A"/>
    <w:rsid w:val="007D0265"/>
    <w:rsid w:val="007D2B2E"/>
    <w:rsid w:val="00895A8A"/>
    <w:rsid w:val="008F6F3E"/>
    <w:rsid w:val="00922DE3"/>
    <w:rsid w:val="009866F7"/>
    <w:rsid w:val="009C5782"/>
    <w:rsid w:val="009D1F42"/>
    <w:rsid w:val="009F590E"/>
    <w:rsid w:val="00A772B1"/>
    <w:rsid w:val="00AB1235"/>
    <w:rsid w:val="00AF3998"/>
    <w:rsid w:val="00B1425F"/>
    <w:rsid w:val="00B6724E"/>
    <w:rsid w:val="00B85520"/>
    <w:rsid w:val="00BC39F1"/>
    <w:rsid w:val="00BE4393"/>
    <w:rsid w:val="00C025E8"/>
    <w:rsid w:val="00C87579"/>
    <w:rsid w:val="00CD2E34"/>
    <w:rsid w:val="00D62145"/>
    <w:rsid w:val="00D8641B"/>
    <w:rsid w:val="00D93942"/>
    <w:rsid w:val="00DB5641"/>
    <w:rsid w:val="00E54FAF"/>
    <w:rsid w:val="00F637EA"/>
    <w:rsid w:val="00F95691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ADD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522F4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686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67</Words>
  <Characters>384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2018-12-05T14:14:00Z</dcterms:modified>
</cp:coreProperties>
</file>