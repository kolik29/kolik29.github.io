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FF" w:rsidRPr="00473572" w:rsidRDefault="00AA1CF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AA1CFF" w:rsidRPr="00473572" w:rsidRDefault="00AA1CF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AA1CFF" w:rsidRPr="00473572" w:rsidRDefault="00AA1CF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A1CFF" w:rsidRPr="005F2FCA" w:rsidRDefault="00AA1CFF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Боброво-Лявленское</w:t>
      </w:r>
      <w:r w:rsidRPr="005F2FCA">
        <w:rPr>
          <w:rFonts w:ascii="Times New Roman" w:hAnsi="Times New Roman"/>
          <w:b/>
        </w:rPr>
        <w:t>»</w:t>
      </w:r>
    </w:p>
    <w:p w:rsidR="00AA1CFF" w:rsidRDefault="00AA1CFF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A772B1">
        <w:rPr>
          <w:rFonts w:ascii="Times New Roman" w:hAnsi="Times New Roman"/>
        </w:rPr>
        <w:t xml:space="preserve">Филиал ГБУЗ «Приморская ЦРБ» ФАП «Кузьмино» </w:t>
      </w:r>
    </w:p>
    <w:p w:rsidR="00AA1CFF" w:rsidRDefault="00AA1CFF" w:rsidP="00A772B1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A772B1">
        <w:rPr>
          <w:rFonts w:ascii="Times New Roman" w:hAnsi="Times New Roman"/>
        </w:rPr>
        <w:t xml:space="preserve">Архангельская обл., Приморский район, </w:t>
      </w:r>
      <w:r>
        <w:rPr>
          <w:rFonts w:ascii="Times New Roman" w:hAnsi="Times New Roman"/>
        </w:rPr>
        <w:t xml:space="preserve"> </w:t>
      </w:r>
      <w:r w:rsidRPr="00A772B1">
        <w:rPr>
          <w:rFonts w:ascii="Times New Roman" w:hAnsi="Times New Roman"/>
        </w:rPr>
        <w:t>дер. Кузьмино, д.14</w:t>
      </w:r>
      <w:r>
        <w:rPr>
          <w:rFonts w:ascii="Times New Roman" w:hAnsi="Times New Roman"/>
        </w:rPr>
        <w:t xml:space="preserve"> </w:t>
      </w:r>
    </w:p>
    <w:p w:rsidR="00AA1CFF" w:rsidRDefault="00AA1CFF" w:rsidP="00A772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A1CFF" w:rsidRPr="00473572" w:rsidRDefault="00AA1CFF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AA1CFF" w:rsidRDefault="00AA1CF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AA1CFF" w:rsidRDefault="00AA1CF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AA1CFF" w:rsidRDefault="00AA1CF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AA1CFF" w:rsidRDefault="00AA1CF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34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AA1CFF" w:rsidRPr="000F347D" w:rsidRDefault="00AA1CF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A1CFF" w:rsidRDefault="00AA1CF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;mso-position-horizontal-relative:text;mso-position-vertical-relative:text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AA1CFF" w:rsidRDefault="00AA1CF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A1CFF" w:rsidRPr="003E088B" w:rsidRDefault="00AA1CFF" w:rsidP="00A11BCF">
      <w:pPr>
        <w:spacing w:after="0" w:line="240" w:lineRule="auto"/>
        <w:ind w:left="-540"/>
        <w:jc w:val="center"/>
        <w:rPr>
          <w:rFonts w:ascii="Times New Roman" w:hAnsi="Times New Roman"/>
          <w:sz w:val="24"/>
          <w:szCs w:val="24"/>
        </w:rPr>
      </w:pPr>
      <w:r w:rsidRPr="00385E28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00pt">
            <v:imagedata r:id="rId6" o:title="" croptop="14775f" cropbottom="8713f" cropleft="9933f" cropright="9998f"/>
          </v:shape>
        </w:pict>
      </w:r>
    </w:p>
    <w:p w:rsidR="00AA1CFF" w:rsidRPr="004649A2" w:rsidRDefault="00AA1CFF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AA1CFF" w:rsidRPr="004649A2" w:rsidSect="000F7913">
      <w:headerReference w:type="default" r:id="rId7"/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CFF" w:rsidRDefault="00AA1CFF" w:rsidP="00922DE3">
      <w:pPr>
        <w:spacing w:after="0" w:line="240" w:lineRule="auto"/>
      </w:pPr>
      <w:r>
        <w:separator/>
      </w:r>
    </w:p>
  </w:endnote>
  <w:endnote w:type="continuationSeparator" w:id="0">
    <w:p w:rsidR="00AA1CFF" w:rsidRDefault="00AA1CFF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CFF" w:rsidRDefault="00AA1CFF" w:rsidP="00922DE3">
      <w:pPr>
        <w:spacing w:after="0" w:line="240" w:lineRule="auto"/>
      </w:pPr>
      <w:r>
        <w:separator/>
      </w:r>
    </w:p>
  </w:footnote>
  <w:footnote w:type="continuationSeparator" w:id="0">
    <w:p w:rsidR="00AA1CFF" w:rsidRDefault="00AA1CFF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CFF" w:rsidRPr="00895A8A" w:rsidRDefault="00AA1CF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AA1CFF" w:rsidRPr="00895A8A" w:rsidRDefault="00AA1CF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AA1CFF" w:rsidRPr="00895A8A" w:rsidRDefault="00AA1CF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AA1CFF" w:rsidRDefault="00AA1CFF" w:rsidP="00922DE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AA1CFF" w:rsidRDefault="00AA1CFF" w:rsidP="00922DE3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45DF8"/>
    <w:rsid w:val="000F347D"/>
    <w:rsid w:val="000F7913"/>
    <w:rsid w:val="001D757B"/>
    <w:rsid w:val="002379C7"/>
    <w:rsid w:val="00295DC0"/>
    <w:rsid w:val="002C6280"/>
    <w:rsid w:val="00340847"/>
    <w:rsid w:val="00353CD0"/>
    <w:rsid w:val="00385E28"/>
    <w:rsid w:val="003E088B"/>
    <w:rsid w:val="00435AE1"/>
    <w:rsid w:val="004649A2"/>
    <w:rsid w:val="00473572"/>
    <w:rsid w:val="004B6D7D"/>
    <w:rsid w:val="0054229C"/>
    <w:rsid w:val="00546509"/>
    <w:rsid w:val="0055072E"/>
    <w:rsid w:val="00552956"/>
    <w:rsid w:val="005F2FCA"/>
    <w:rsid w:val="00723CDE"/>
    <w:rsid w:val="007D0265"/>
    <w:rsid w:val="007F5336"/>
    <w:rsid w:val="00895A8A"/>
    <w:rsid w:val="00922DE3"/>
    <w:rsid w:val="009C0003"/>
    <w:rsid w:val="009C5782"/>
    <w:rsid w:val="00A11BCF"/>
    <w:rsid w:val="00A25328"/>
    <w:rsid w:val="00A267A8"/>
    <w:rsid w:val="00A50118"/>
    <w:rsid w:val="00A772B1"/>
    <w:rsid w:val="00AA1CFF"/>
    <w:rsid w:val="00B1425F"/>
    <w:rsid w:val="00BB4E4A"/>
    <w:rsid w:val="00C44014"/>
    <w:rsid w:val="00CF3630"/>
    <w:rsid w:val="00D85D47"/>
    <w:rsid w:val="00D8641B"/>
    <w:rsid w:val="00E864DE"/>
    <w:rsid w:val="00F405F8"/>
    <w:rsid w:val="00F91DEC"/>
    <w:rsid w:val="00F96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F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54650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46509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67</Words>
  <Characters>387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10</cp:revision>
  <cp:lastPrinted>2017-06-16T16:04:00Z</cp:lastPrinted>
  <dcterms:created xsi:type="dcterms:W3CDTF">2018-01-09T13:11:00Z</dcterms:created>
  <dcterms:modified xsi:type="dcterms:W3CDTF">2018-12-05T13:38:00Z</dcterms:modified>
</cp:coreProperties>
</file>