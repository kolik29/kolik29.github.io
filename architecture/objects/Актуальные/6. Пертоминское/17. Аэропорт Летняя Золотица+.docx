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3F3" w:rsidRDefault="00E153F3" w:rsidP="00CC619B">
      <w:pPr>
        <w:spacing w:after="0" w:line="240" w:lineRule="auto"/>
        <w:ind w:firstLine="567"/>
        <w:jc w:val="center"/>
        <w:rPr>
          <w:rFonts w:ascii="Times New Roman" w:hAnsi="Times New Roman"/>
          <w:b/>
        </w:rPr>
      </w:pPr>
    </w:p>
    <w:p w:rsidR="00E153F3" w:rsidRPr="00473572" w:rsidRDefault="00E153F3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E153F3" w:rsidRPr="00473572" w:rsidRDefault="00E153F3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E153F3" w:rsidRPr="00473572" w:rsidRDefault="00E153F3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153F3" w:rsidRDefault="00E153F3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E153F3" w:rsidRPr="005F2FCA" w:rsidRDefault="00E153F3" w:rsidP="00CC619B">
      <w:pPr>
        <w:spacing w:after="0" w:line="240" w:lineRule="auto"/>
        <w:ind w:left="709" w:hanging="709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402950">
        <w:rPr>
          <w:rFonts w:ascii="Times New Roman" w:hAnsi="Times New Roman"/>
        </w:rPr>
        <w:t>«</w:t>
      </w:r>
      <w:r>
        <w:rPr>
          <w:rFonts w:ascii="Times New Roman" w:hAnsi="Times New Roman"/>
        </w:rPr>
        <w:t>Пертоминское</w:t>
      </w:r>
      <w:r w:rsidRPr="00402950">
        <w:rPr>
          <w:rFonts w:ascii="Times New Roman" w:hAnsi="Times New Roman"/>
        </w:rPr>
        <w:t>»</w:t>
      </w:r>
    </w:p>
    <w:p w:rsidR="00E153F3" w:rsidRDefault="00E153F3" w:rsidP="004649A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аэропорт АО «2-ой Архангельский объединенный авиаотряд»</w:t>
      </w:r>
    </w:p>
    <w:p w:rsidR="00E153F3" w:rsidRDefault="00E153F3" w:rsidP="0007064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070642">
        <w:rPr>
          <w:rFonts w:ascii="Times New Roman" w:hAnsi="Times New Roman"/>
        </w:rPr>
        <w:t xml:space="preserve">Архангельская обл., Приморский район, </w:t>
      </w:r>
      <w:r>
        <w:rPr>
          <w:rFonts w:ascii="Times New Roman" w:hAnsi="Times New Roman"/>
        </w:rPr>
        <w:t xml:space="preserve">д.Летняя Золотица </w:t>
      </w:r>
    </w:p>
    <w:p w:rsidR="00E153F3" w:rsidRDefault="00E153F3" w:rsidP="00070642">
      <w:pPr>
        <w:spacing w:after="0" w:line="240" w:lineRule="auto"/>
        <w:jc w:val="both"/>
        <w:rPr>
          <w:rFonts w:ascii="Times New Roman" w:hAnsi="Times New Roman"/>
        </w:rPr>
      </w:pPr>
    </w:p>
    <w:p w:rsidR="00E153F3" w:rsidRPr="00473572" w:rsidRDefault="00E153F3" w:rsidP="0007064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  <w:bookmarkStart w:id="0" w:name="_GoBack"/>
      <w:bookmarkEnd w:id="0"/>
    </w:p>
    <w:p w:rsidR="00E153F3" w:rsidRDefault="00E153F3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E153F3" w:rsidRDefault="00E153F3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E153F3" w:rsidRDefault="00E153F3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153F3" w:rsidRDefault="00E153F3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r>
        <w:rPr>
          <w:rFonts w:ascii="Times New Roman" w:hAnsi="Times New Roman"/>
          <w:sz w:val="24"/>
          <w:szCs w:val="24"/>
        </w:rPr>
        <w:t xml:space="preserve"> 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E153F3" w:rsidRPr="000F347D" w:rsidRDefault="00E153F3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153F3" w:rsidRDefault="00E153F3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;mso-position-horizontal-relative:text;mso-position-vertical-relative:text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- обособленная территория </w:t>
      </w:r>
    </w:p>
    <w:p w:rsidR="00E153F3" w:rsidRPr="003E088B" w:rsidRDefault="00E153F3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153F3" w:rsidRPr="00AF33A3" w:rsidRDefault="00E153F3" w:rsidP="00FD5875">
      <w:pPr>
        <w:spacing w:after="0" w:line="240" w:lineRule="auto"/>
        <w:ind w:left="-720"/>
        <w:jc w:val="center"/>
        <w:rPr>
          <w:rFonts w:ascii="Times New Roman" w:hAnsi="Times New Roman"/>
        </w:rPr>
      </w:pPr>
      <w:r w:rsidRPr="00AF33A3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8pt;height:283.2pt">
            <v:imagedata r:id="rId6" o:title="" croptop="23590f" cropbottom="16768f" cropleft="31109f" cropright="6403f"/>
          </v:shape>
        </w:pict>
      </w:r>
    </w:p>
    <w:p w:rsidR="00E153F3" w:rsidRPr="004649A2" w:rsidRDefault="00E153F3" w:rsidP="00E84578">
      <w:pPr>
        <w:spacing w:after="0" w:line="240" w:lineRule="auto"/>
        <w:jc w:val="center"/>
        <w:rPr>
          <w:rFonts w:ascii="Times New Roman" w:hAnsi="Times New Roman"/>
        </w:rPr>
      </w:pPr>
    </w:p>
    <w:sectPr w:rsidR="00E153F3" w:rsidRPr="004649A2" w:rsidSect="001F1CEC">
      <w:headerReference w:type="default" r:id="rId7"/>
      <w:pgSz w:w="11906" w:h="16838"/>
      <w:pgMar w:top="1134" w:right="849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3F3" w:rsidRDefault="00E153F3" w:rsidP="00922DE3">
      <w:pPr>
        <w:spacing w:after="0" w:line="240" w:lineRule="auto"/>
      </w:pPr>
      <w:r>
        <w:separator/>
      </w:r>
    </w:p>
  </w:endnote>
  <w:endnote w:type="continuationSeparator" w:id="0">
    <w:p w:rsidR="00E153F3" w:rsidRDefault="00E153F3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3F3" w:rsidRDefault="00E153F3" w:rsidP="00922DE3">
      <w:pPr>
        <w:spacing w:after="0" w:line="240" w:lineRule="auto"/>
      </w:pPr>
      <w:r>
        <w:separator/>
      </w:r>
    </w:p>
  </w:footnote>
  <w:footnote w:type="continuationSeparator" w:id="0">
    <w:p w:rsidR="00E153F3" w:rsidRDefault="00E153F3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3F3" w:rsidRPr="00895A8A" w:rsidRDefault="00E153F3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E153F3" w:rsidRPr="00895A8A" w:rsidRDefault="00E153F3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E153F3" w:rsidRPr="00895A8A" w:rsidRDefault="00E153F3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E153F3" w:rsidRDefault="00E153F3" w:rsidP="000E46A1">
    <w:pPr>
      <w:pStyle w:val="Header"/>
      <w:jc w:val="right"/>
    </w:pPr>
    <w:r>
      <w:rPr>
        <w:sz w:val="18"/>
        <w:szCs w:val="18"/>
      </w:rPr>
      <w:t>от «17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70642"/>
    <w:rsid w:val="000B2884"/>
    <w:rsid w:val="000E46A1"/>
    <w:rsid w:val="000F347D"/>
    <w:rsid w:val="00160940"/>
    <w:rsid w:val="001E531C"/>
    <w:rsid w:val="001F1CEC"/>
    <w:rsid w:val="00295DC0"/>
    <w:rsid w:val="002C6280"/>
    <w:rsid w:val="003459A4"/>
    <w:rsid w:val="00365E9A"/>
    <w:rsid w:val="003E088B"/>
    <w:rsid w:val="003F3698"/>
    <w:rsid w:val="00402950"/>
    <w:rsid w:val="00430AE0"/>
    <w:rsid w:val="00442A80"/>
    <w:rsid w:val="004649A2"/>
    <w:rsid w:val="00473572"/>
    <w:rsid w:val="004B0674"/>
    <w:rsid w:val="004B1585"/>
    <w:rsid w:val="00502302"/>
    <w:rsid w:val="00546509"/>
    <w:rsid w:val="005F2FCA"/>
    <w:rsid w:val="00600823"/>
    <w:rsid w:val="00723CDE"/>
    <w:rsid w:val="00723F7F"/>
    <w:rsid w:val="007810C8"/>
    <w:rsid w:val="007A0424"/>
    <w:rsid w:val="007B04FF"/>
    <w:rsid w:val="007C0792"/>
    <w:rsid w:val="007D0265"/>
    <w:rsid w:val="00835CD9"/>
    <w:rsid w:val="00895A8A"/>
    <w:rsid w:val="008D388E"/>
    <w:rsid w:val="008D7CA1"/>
    <w:rsid w:val="008E2507"/>
    <w:rsid w:val="00922DE3"/>
    <w:rsid w:val="00986B88"/>
    <w:rsid w:val="00990A80"/>
    <w:rsid w:val="00A21AD4"/>
    <w:rsid w:val="00A41DFA"/>
    <w:rsid w:val="00AC2EF1"/>
    <w:rsid w:val="00AF33A3"/>
    <w:rsid w:val="00B1425F"/>
    <w:rsid w:val="00B42FD8"/>
    <w:rsid w:val="00B6038A"/>
    <w:rsid w:val="00BC6F76"/>
    <w:rsid w:val="00C12ABB"/>
    <w:rsid w:val="00C14EB3"/>
    <w:rsid w:val="00C23435"/>
    <w:rsid w:val="00CC619B"/>
    <w:rsid w:val="00CE37B5"/>
    <w:rsid w:val="00D8641B"/>
    <w:rsid w:val="00DB6072"/>
    <w:rsid w:val="00DC207B"/>
    <w:rsid w:val="00E153F3"/>
    <w:rsid w:val="00E2028B"/>
    <w:rsid w:val="00E57510"/>
    <w:rsid w:val="00E621A1"/>
    <w:rsid w:val="00E6689D"/>
    <w:rsid w:val="00E84578"/>
    <w:rsid w:val="00E8549D"/>
    <w:rsid w:val="00EC4AB2"/>
    <w:rsid w:val="00F41C99"/>
    <w:rsid w:val="00FB30FA"/>
    <w:rsid w:val="00FD5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94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  <w:style w:type="character" w:styleId="Hyperlink">
    <w:name w:val="Hyperlink"/>
    <w:basedOn w:val="DefaultParagraphFont"/>
    <w:uiPriority w:val="99"/>
    <w:rsid w:val="00990A8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1</Pages>
  <Words>68</Words>
  <Characters>388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26</cp:revision>
  <cp:lastPrinted>2017-06-16T16:04:00Z</cp:lastPrinted>
  <dcterms:created xsi:type="dcterms:W3CDTF">2018-01-09T13:11:00Z</dcterms:created>
  <dcterms:modified xsi:type="dcterms:W3CDTF">2018-12-06T14:16:00Z</dcterms:modified>
</cp:coreProperties>
</file>