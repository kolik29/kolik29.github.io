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D9A" w:rsidRDefault="00E80D9A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E80D9A" w:rsidRPr="00473572" w:rsidRDefault="00E80D9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E80D9A" w:rsidRPr="00473572" w:rsidRDefault="00E80D9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E80D9A" w:rsidRPr="00473572" w:rsidRDefault="00E80D9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80D9A" w:rsidRDefault="00E80D9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E80D9A" w:rsidRPr="005F2FCA" w:rsidRDefault="00E80D9A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Пертоминское</w:t>
      </w:r>
      <w:r w:rsidRPr="00402950">
        <w:rPr>
          <w:rFonts w:ascii="Times New Roman" w:hAnsi="Times New Roman"/>
        </w:rPr>
        <w:t>»</w:t>
      </w:r>
    </w:p>
    <w:p w:rsidR="00E80D9A" w:rsidRDefault="00E80D9A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филиал ГБУЗ АО «Приморская ЦРБ» ФАП «Уна-Луда»</w:t>
      </w:r>
    </w:p>
    <w:p w:rsidR="00E80D9A" w:rsidRDefault="00E80D9A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</w:t>
      </w:r>
      <w:r>
        <w:rPr>
          <w:rFonts w:ascii="Times New Roman" w:hAnsi="Times New Roman"/>
        </w:rPr>
        <w:t>д.Яреньга</w:t>
      </w:r>
      <w:bookmarkStart w:id="0" w:name="_GoBack"/>
      <w:bookmarkEnd w:id="0"/>
    </w:p>
    <w:p w:rsidR="00E80D9A" w:rsidRPr="00473572" w:rsidRDefault="00E80D9A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E80D9A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E80D9A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E80D9A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80D9A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E80D9A" w:rsidRPr="000F347D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80D9A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;mso-position-horizontal-relative:text;mso-position-vertical-relative:text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>- обособленная территория</w:t>
      </w:r>
    </w:p>
    <w:p w:rsidR="00E80D9A" w:rsidRPr="003E088B" w:rsidRDefault="00E80D9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E80D9A" w:rsidRPr="004649A2" w:rsidRDefault="00E80D9A" w:rsidP="00E84578">
      <w:pPr>
        <w:spacing w:after="0" w:line="240" w:lineRule="auto"/>
        <w:jc w:val="center"/>
        <w:rPr>
          <w:rFonts w:ascii="Times New Roman" w:hAnsi="Times New Roman"/>
        </w:rPr>
      </w:pPr>
      <w:r w:rsidRPr="000C5695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6pt;height:313.2pt">
            <v:imagedata r:id="rId6" o:title="" croptop="13359f" cropbottom="7663f" cropleft="8649f" cropright="9059f"/>
          </v:shape>
        </w:pict>
      </w:r>
    </w:p>
    <w:sectPr w:rsidR="00E80D9A" w:rsidRPr="004649A2" w:rsidSect="001F1CEC">
      <w:headerReference w:type="default" r:id="rId7"/>
      <w:pgSz w:w="11906" w:h="16838"/>
      <w:pgMar w:top="1134" w:right="849" w:bottom="1134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D9A" w:rsidRDefault="00E80D9A" w:rsidP="00922DE3">
      <w:pPr>
        <w:spacing w:after="0" w:line="240" w:lineRule="auto"/>
      </w:pPr>
      <w:r>
        <w:separator/>
      </w:r>
    </w:p>
  </w:endnote>
  <w:endnote w:type="continuationSeparator" w:id="0">
    <w:p w:rsidR="00E80D9A" w:rsidRDefault="00E80D9A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D9A" w:rsidRDefault="00E80D9A" w:rsidP="00922DE3">
      <w:pPr>
        <w:spacing w:after="0" w:line="240" w:lineRule="auto"/>
      </w:pPr>
      <w:r>
        <w:separator/>
      </w:r>
    </w:p>
  </w:footnote>
  <w:footnote w:type="continuationSeparator" w:id="0">
    <w:p w:rsidR="00E80D9A" w:rsidRDefault="00E80D9A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0D9A" w:rsidRPr="00895A8A" w:rsidRDefault="00E80D9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E80D9A" w:rsidRPr="00895A8A" w:rsidRDefault="00E80D9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E80D9A" w:rsidRPr="00895A8A" w:rsidRDefault="00E80D9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E80D9A" w:rsidRDefault="00E80D9A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70642"/>
    <w:rsid w:val="000C5695"/>
    <w:rsid w:val="000E38B9"/>
    <w:rsid w:val="000E46A1"/>
    <w:rsid w:val="000F347D"/>
    <w:rsid w:val="00160940"/>
    <w:rsid w:val="001F1CEC"/>
    <w:rsid w:val="00295DC0"/>
    <w:rsid w:val="002C6280"/>
    <w:rsid w:val="002F1844"/>
    <w:rsid w:val="003459A4"/>
    <w:rsid w:val="00365E9A"/>
    <w:rsid w:val="003E088B"/>
    <w:rsid w:val="003F3698"/>
    <w:rsid w:val="00402950"/>
    <w:rsid w:val="00430AE0"/>
    <w:rsid w:val="004649A2"/>
    <w:rsid w:val="00473572"/>
    <w:rsid w:val="004B1585"/>
    <w:rsid w:val="00502302"/>
    <w:rsid w:val="00541B0E"/>
    <w:rsid w:val="00546509"/>
    <w:rsid w:val="005F2FCA"/>
    <w:rsid w:val="006753BA"/>
    <w:rsid w:val="00723AC7"/>
    <w:rsid w:val="00723CDE"/>
    <w:rsid w:val="00723F7F"/>
    <w:rsid w:val="007810C8"/>
    <w:rsid w:val="007A0424"/>
    <w:rsid w:val="007B04FF"/>
    <w:rsid w:val="007C0792"/>
    <w:rsid w:val="007D0265"/>
    <w:rsid w:val="0080105B"/>
    <w:rsid w:val="00835CD9"/>
    <w:rsid w:val="00893DD0"/>
    <w:rsid w:val="00895A8A"/>
    <w:rsid w:val="008D388E"/>
    <w:rsid w:val="008E2507"/>
    <w:rsid w:val="00922DE3"/>
    <w:rsid w:val="00990A80"/>
    <w:rsid w:val="00A41DFA"/>
    <w:rsid w:val="00AA5C17"/>
    <w:rsid w:val="00B1425F"/>
    <w:rsid w:val="00B6038A"/>
    <w:rsid w:val="00B93FF3"/>
    <w:rsid w:val="00C12ABB"/>
    <w:rsid w:val="00C14EB3"/>
    <w:rsid w:val="00C23435"/>
    <w:rsid w:val="00CC619B"/>
    <w:rsid w:val="00CE37B5"/>
    <w:rsid w:val="00D8641B"/>
    <w:rsid w:val="00DB6072"/>
    <w:rsid w:val="00DC207B"/>
    <w:rsid w:val="00E2028B"/>
    <w:rsid w:val="00E57510"/>
    <w:rsid w:val="00E621A1"/>
    <w:rsid w:val="00E80D9A"/>
    <w:rsid w:val="00E84578"/>
    <w:rsid w:val="00EC4AB2"/>
    <w:rsid w:val="00F41C99"/>
    <w:rsid w:val="00F82634"/>
    <w:rsid w:val="00FC6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39</TotalTime>
  <Pages>1</Pages>
  <Words>64</Words>
  <Characters>371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26</cp:revision>
  <cp:lastPrinted>2017-06-16T16:04:00Z</cp:lastPrinted>
  <dcterms:created xsi:type="dcterms:W3CDTF">2018-01-09T13:11:00Z</dcterms:created>
  <dcterms:modified xsi:type="dcterms:W3CDTF">2018-12-06T12:16:00Z</dcterms:modified>
</cp:coreProperties>
</file>