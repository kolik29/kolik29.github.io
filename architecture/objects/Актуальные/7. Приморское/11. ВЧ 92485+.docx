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0F5" w:rsidRDefault="000940F5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0940F5" w:rsidRPr="00473572" w:rsidRDefault="000940F5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0940F5" w:rsidRPr="00473572" w:rsidRDefault="000940F5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>на которых не допускается реализация алкогольной продукции</w:t>
      </w:r>
    </w:p>
    <w:p w:rsidR="000940F5" w:rsidRPr="00473572" w:rsidRDefault="000940F5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940F5" w:rsidRDefault="000940F5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0940F5" w:rsidRDefault="000940F5" w:rsidP="000D702F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Территория: </w:t>
      </w:r>
      <w:r>
        <w:rPr>
          <w:rFonts w:ascii="Times New Roman" w:hAnsi="Times New Roman"/>
        </w:rPr>
        <w:t xml:space="preserve">МО </w:t>
      </w:r>
      <w:r>
        <w:rPr>
          <w:rFonts w:ascii="Times New Roman" w:hAnsi="Times New Roman"/>
          <w:b/>
        </w:rPr>
        <w:t>«</w:t>
      </w:r>
      <w:r>
        <w:rPr>
          <w:rFonts w:ascii="Times New Roman" w:hAnsi="Times New Roman"/>
        </w:rPr>
        <w:t>Приморское</w:t>
      </w:r>
      <w:r>
        <w:rPr>
          <w:rFonts w:ascii="Times New Roman" w:hAnsi="Times New Roman"/>
          <w:b/>
        </w:rPr>
        <w:t>»</w:t>
      </w:r>
    </w:p>
    <w:p w:rsidR="000940F5" w:rsidRDefault="000940F5" w:rsidP="000D702F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Объект:</w:t>
      </w:r>
      <w:r>
        <w:rPr>
          <w:rFonts w:ascii="Times New Roman" w:hAnsi="Times New Roman"/>
        </w:rPr>
        <w:t xml:space="preserve"> войсковая часть 92485</w:t>
      </w:r>
    </w:p>
    <w:p w:rsidR="000940F5" w:rsidRDefault="000940F5" w:rsidP="000D702F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Адрес объекта: Архангельская обл., Приморский район, д. Рикасиха</w:t>
      </w:r>
    </w:p>
    <w:p w:rsidR="000940F5" w:rsidRDefault="000940F5" w:rsidP="008F6F3E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bookmarkStart w:id="0" w:name="_GoBack"/>
      <w:bookmarkEnd w:id="0"/>
    </w:p>
    <w:p w:rsidR="000940F5" w:rsidRPr="00473572" w:rsidRDefault="000940F5" w:rsidP="008F6F3E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0940F5" w:rsidRDefault="000940F5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0940F5" w:rsidRDefault="000940F5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0940F5" w:rsidRDefault="000940F5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0940F5" w:rsidRDefault="000940F5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51659264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>
        <w:rPr>
          <w:rFonts w:ascii="Times New Roman" w:hAnsi="Times New Roman"/>
          <w:sz w:val="20"/>
          <w:szCs w:val="20"/>
        </w:rPr>
        <w:t xml:space="preserve">   - </w:t>
      </w:r>
      <w:r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  <w:r>
        <w:rPr>
          <w:rFonts w:ascii="Times New Roman" w:hAnsi="Times New Roman"/>
          <w:sz w:val="24"/>
          <w:szCs w:val="24"/>
        </w:rPr>
        <w:t xml:space="preserve"> 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0940F5" w:rsidRPr="000F347D" w:rsidRDefault="000940F5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940F5" w:rsidRDefault="000940F5" w:rsidP="00244FF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251660288;visibility:visible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>
        <w:rPr>
          <w:rFonts w:ascii="Times New Roman" w:hAnsi="Times New Roman"/>
          <w:sz w:val="24"/>
          <w:szCs w:val="24"/>
        </w:rPr>
        <w:t xml:space="preserve">              - обособленная территория</w:t>
      </w:r>
    </w:p>
    <w:p w:rsidR="000940F5" w:rsidRPr="003E088B" w:rsidRDefault="000940F5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940F5" w:rsidRPr="004649A2" w:rsidRDefault="000940F5" w:rsidP="004649A2">
      <w:pPr>
        <w:spacing w:after="0" w:line="240" w:lineRule="auto"/>
        <w:jc w:val="both"/>
        <w:rPr>
          <w:rFonts w:ascii="Times New Roman" w:hAnsi="Times New Roman"/>
        </w:rPr>
      </w:pPr>
      <w:r w:rsidRPr="00F1050E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2pt;height:423pt">
            <v:imagedata r:id="rId6" o:title="" croptop="12442f" cropbottom="6818f" cropleft="17203f" cropright="13926f"/>
          </v:shape>
        </w:pict>
      </w:r>
    </w:p>
    <w:sectPr w:rsidR="000940F5" w:rsidRPr="004649A2" w:rsidSect="00226C02">
      <w:headerReference w:type="default" r:id="rId7"/>
      <w:pgSz w:w="11906" w:h="16838"/>
      <w:pgMar w:top="1134" w:right="707" w:bottom="1134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40F5" w:rsidRDefault="000940F5" w:rsidP="00922DE3">
      <w:pPr>
        <w:spacing w:after="0" w:line="240" w:lineRule="auto"/>
      </w:pPr>
      <w:r>
        <w:separator/>
      </w:r>
    </w:p>
  </w:endnote>
  <w:endnote w:type="continuationSeparator" w:id="0">
    <w:p w:rsidR="000940F5" w:rsidRDefault="000940F5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40F5" w:rsidRDefault="000940F5" w:rsidP="00922DE3">
      <w:pPr>
        <w:spacing w:after="0" w:line="240" w:lineRule="auto"/>
      </w:pPr>
      <w:r>
        <w:separator/>
      </w:r>
    </w:p>
  </w:footnote>
  <w:footnote w:type="continuationSeparator" w:id="0">
    <w:p w:rsidR="000940F5" w:rsidRDefault="000940F5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0F5" w:rsidRPr="00895A8A" w:rsidRDefault="000940F5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0940F5" w:rsidRPr="00895A8A" w:rsidRDefault="000940F5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0940F5" w:rsidRPr="00895A8A" w:rsidRDefault="000940F5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0940F5" w:rsidRDefault="000940F5" w:rsidP="00226C02">
    <w:pPr>
      <w:pStyle w:val="Header"/>
      <w:jc w:val="right"/>
    </w:pPr>
    <w:r>
      <w:rPr>
        <w:sz w:val="18"/>
        <w:szCs w:val="18"/>
      </w:rPr>
      <w:t>о</w:t>
    </w:r>
    <w:r w:rsidRPr="00895A8A">
      <w:rPr>
        <w:sz w:val="18"/>
        <w:szCs w:val="18"/>
      </w:rPr>
      <w:t>т «</w:t>
    </w:r>
    <w:r>
      <w:rPr>
        <w:sz w:val="18"/>
        <w:szCs w:val="18"/>
      </w:rPr>
      <w:t>17</w:t>
    </w:r>
    <w:r w:rsidRPr="00895A8A">
      <w:rPr>
        <w:sz w:val="18"/>
        <w:szCs w:val="18"/>
      </w:rPr>
      <w:t xml:space="preserve">» </w:t>
    </w:r>
    <w:r>
      <w:rPr>
        <w:sz w:val="18"/>
        <w:szCs w:val="18"/>
      </w:rPr>
      <w:t>мая</w:t>
    </w:r>
    <w:r w:rsidRPr="00895A8A">
      <w:rPr>
        <w:sz w:val="18"/>
        <w:szCs w:val="18"/>
      </w:rPr>
      <w:t xml:space="preserve"> </w:t>
    </w:r>
    <w:smartTag w:uri="urn:schemas-microsoft-com:office:smarttags" w:element="metricconverter">
      <w:smartTagPr>
        <w:attr w:name="ProductID" w:val="2018 г"/>
      </w:smartTagPr>
      <w:r w:rsidRPr="00895A8A">
        <w:rPr>
          <w:sz w:val="18"/>
          <w:szCs w:val="18"/>
        </w:rPr>
        <w:t>201</w:t>
      </w:r>
      <w:r>
        <w:rPr>
          <w:sz w:val="18"/>
          <w:szCs w:val="18"/>
        </w:rPr>
        <w:t>8</w:t>
      </w:r>
      <w:r w:rsidRPr="00895A8A">
        <w:rPr>
          <w:sz w:val="18"/>
          <w:szCs w:val="18"/>
        </w:rPr>
        <w:t xml:space="preserve"> г</w:t>
      </w:r>
    </w:smartTag>
    <w:r w:rsidRPr="00895A8A">
      <w:rPr>
        <w:sz w:val="18"/>
        <w:szCs w:val="18"/>
      </w:rPr>
      <w:t>. №</w:t>
    </w:r>
    <w:r>
      <w:rPr>
        <w:sz w:val="18"/>
        <w:szCs w:val="18"/>
      </w:rPr>
      <w:t>316</w:t>
    </w:r>
  </w:p>
  <w:p w:rsidR="000940F5" w:rsidRDefault="000940F5" w:rsidP="00226C02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425F"/>
    <w:rsid w:val="00024FA5"/>
    <w:rsid w:val="00066154"/>
    <w:rsid w:val="000940F5"/>
    <w:rsid w:val="000D702F"/>
    <w:rsid w:val="000D7B56"/>
    <w:rsid w:val="000F347D"/>
    <w:rsid w:val="00191A4A"/>
    <w:rsid w:val="00226C02"/>
    <w:rsid w:val="00244FF6"/>
    <w:rsid w:val="00295DC0"/>
    <w:rsid w:val="002B54D3"/>
    <w:rsid w:val="002C6280"/>
    <w:rsid w:val="003103BE"/>
    <w:rsid w:val="00333ACC"/>
    <w:rsid w:val="003D36AA"/>
    <w:rsid w:val="003E088B"/>
    <w:rsid w:val="003E1D46"/>
    <w:rsid w:val="003E7A64"/>
    <w:rsid w:val="00421BAE"/>
    <w:rsid w:val="004649A2"/>
    <w:rsid w:val="00473572"/>
    <w:rsid w:val="00480AED"/>
    <w:rsid w:val="004A031F"/>
    <w:rsid w:val="004A4EBD"/>
    <w:rsid w:val="004B2CC1"/>
    <w:rsid w:val="004B2D77"/>
    <w:rsid w:val="0057454F"/>
    <w:rsid w:val="005A02E5"/>
    <w:rsid w:val="005A0F7E"/>
    <w:rsid w:val="005A6B56"/>
    <w:rsid w:val="005C003A"/>
    <w:rsid w:val="005D006E"/>
    <w:rsid w:val="005E37B0"/>
    <w:rsid w:val="005F2FCA"/>
    <w:rsid w:val="00620F3A"/>
    <w:rsid w:val="0065137B"/>
    <w:rsid w:val="006B369E"/>
    <w:rsid w:val="006C265D"/>
    <w:rsid w:val="00723CDE"/>
    <w:rsid w:val="0075258A"/>
    <w:rsid w:val="007D0265"/>
    <w:rsid w:val="007D2B2E"/>
    <w:rsid w:val="00842D31"/>
    <w:rsid w:val="00850451"/>
    <w:rsid w:val="008753C4"/>
    <w:rsid w:val="00880147"/>
    <w:rsid w:val="00895A8A"/>
    <w:rsid w:val="008F6F3E"/>
    <w:rsid w:val="00903240"/>
    <w:rsid w:val="00922DE3"/>
    <w:rsid w:val="009A1BE6"/>
    <w:rsid w:val="009C5782"/>
    <w:rsid w:val="009F590E"/>
    <w:rsid w:val="00A131E6"/>
    <w:rsid w:val="00A228F2"/>
    <w:rsid w:val="00A62F10"/>
    <w:rsid w:val="00A772B1"/>
    <w:rsid w:val="00AB029E"/>
    <w:rsid w:val="00B1425F"/>
    <w:rsid w:val="00B26A92"/>
    <w:rsid w:val="00BC39F1"/>
    <w:rsid w:val="00C36A2C"/>
    <w:rsid w:val="00C40427"/>
    <w:rsid w:val="00C87276"/>
    <w:rsid w:val="00C87579"/>
    <w:rsid w:val="00CA00CB"/>
    <w:rsid w:val="00CC6F7F"/>
    <w:rsid w:val="00CD2E34"/>
    <w:rsid w:val="00D274B3"/>
    <w:rsid w:val="00D4484C"/>
    <w:rsid w:val="00D46FE3"/>
    <w:rsid w:val="00D55006"/>
    <w:rsid w:val="00D56176"/>
    <w:rsid w:val="00D62145"/>
    <w:rsid w:val="00D8641B"/>
    <w:rsid w:val="00D86669"/>
    <w:rsid w:val="00E507C1"/>
    <w:rsid w:val="00EB5111"/>
    <w:rsid w:val="00EE68F7"/>
    <w:rsid w:val="00F1050E"/>
    <w:rsid w:val="00F81B5C"/>
    <w:rsid w:val="00F95691"/>
    <w:rsid w:val="00F95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BE6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22DE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22DE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8641B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641B"/>
    <w:rPr>
      <w:rFonts w:ascii="Tahoma" w:hAnsi="Tahoma" w:cs="Times New Roman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372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45</TotalTime>
  <Pages>1</Pages>
  <Words>61</Words>
  <Characters>349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UPREC1</cp:lastModifiedBy>
  <cp:revision>28</cp:revision>
  <cp:lastPrinted>2017-06-16T16:04:00Z</cp:lastPrinted>
  <dcterms:created xsi:type="dcterms:W3CDTF">2018-01-09T13:11:00Z</dcterms:created>
  <dcterms:modified xsi:type="dcterms:W3CDTF">2018-12-05T11:32:00Z</dcterms:modified>
</cp:coreProperties>
</file>