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90" w:rsidRDefault="001D0890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1D0890" w:rsidRPr="00473572" w:rsidRDefault="001D089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1D0890" w:rsidRPr="00473572" w:rsidRDefault="001D089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1D0890" w:rsidRPr="00473572" w:rsidRDefault="001D089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D0890" w:rsidRDefault="001D0890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1D0890" w:rsidRDefault="001D0890" w:rsidP="00A0173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1D0890" w:rsidRDefault="001D0890" w:rsidP="00A017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МБОУ «Талажская СШ»</w:t>
      </w:r>
    </w:p>
    <w:p w:rsidR="001D0890" w:rsidRDefault="001D0890" w:rsidP="00A017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Архангельская обл., Приморский район, пос. Талаги, д.29 </w:t>
      </w:r>
    </w:p>
    <w:p w:rsidR="001D0890" w:rsidRDefault="001D0890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1D0890" w:rsidRPr="00473572" w:rsidRDefault="001D0890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1D0890" w:rsidRDefault="001D089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1D0890" w:rsidRDefault="001D089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1D0890" w:rsidRDefault="001D089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D0890" w:rsidRPr="000F347D" w:rsidRDefault="001D089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 xml:space="preserve">расстояние от входа в объект до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1D0890" w:rsidRDefault="001D089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bookmarkStart w:id="0" w:name="_GoBack"/>
      <w:bookmarkEnd w:id="0"/>
    </w:p>
    <w:p w:rsidR="001D0890" w:rsidRDefault="001D089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1D0890" w:rsidRDefault="001D089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D0890" w:rsidRPr="003E088B" w:rsidRDefault="001D0890" w:rsidP="009133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23DC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pt;height:400.8pt">
            <v:imagedata r:id="rId6" o:title="" croptop="14212f" cropbottom="13756f" cropleft="13657f" cropright="15060f"/>
          </v:shape>
        </w:pict>
      </w:r>
    </w:p>
    <w:p w:rsidR="001D0890" w:rsidRPr="004649A2" w:rsidRDefault="001D0890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1D0890" w:rsidRPr="004649A2" w:rsidSect="006E1BC7">
      <w:headerReference w:type="default" r:id="rId7"/>
      <w:pgSz w:w="11906" w:h="16838"/>
      <w:pgMar w:top="1134" w:right="56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890" w:rsidRDefault="001D0890" w:rsidP="00922DE3">
      <w:pPr>
        <w:spacing w:after="0" w:line="240" w:lineRule="auto"/>
      </w:pPr>
      <w:r>
        <w:separator/>
      </w:r>
    </w:p>
  </w:endnote>
  <w:endnote w:type="continuationSeparator" w:id="0">
    <w:p w:rsidR="001D0890" w:rsidRDefault="001D0890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890" w:rsidRDefault="001D0890" w:rsidP="00922DE3">
      <w:pPr>
        <w:spacing w:after="0" w:line="240" w:lineRule="auto"/>
      </w:pPr>
      <w:r>
        <w:separator/>
      </w:r>
    </w:p>
  </w:footnote>
  <w:footnote w:type="continuationSeparator" w:id="0">
    <w:p w:rsidR="001D0890" w:rsidRDefault="001D0890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90" w:rsidRPr="00895A8A" w:rsidRDefault="001D0890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1D0890" w:rsidRPr="00895A8A" w:rsidRDefault="001D0890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1D0890" w:rsidRPr="00895A8A" w:rsidRDefault="001D0890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1D0890" w:rsidRDefault="001D0890" w:rsidP="006E1BC7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1D0890" w:rsidRDefault="001D0890" w:rsidP="006E1BC7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C7D5C"/>
    <w:rsid w:val="000F347D"/>
    <w:rsid w:val="00147A72"/>
    <w:rsid w:val="0015362C"/>
    <w:rsid w:val="0019746F"/>
    <w:rsid w:val="001D0890"/>
    <w:rsid w:val="001E130F"/>
    <w:rsid w:val="002363B8"/>
    <w:rsid w:val="00276D65"/>
    <w:rsid w:val="00295DC0"/>
    <w:rsid w:val="002C6280"/>
    <w:rsid w:val="00305FE8"/>
    <w:rsid w:val="00311B8B"/>
    <w:rsid w:val="003E088B"/>
    <w:rsid w:val="00421BAE"/>
    <w:rsid w:val="004649A2"/>
    <w:rsid w:val="00473572"/>
    <w:rsid w:val="004942B2"/>
    <w:rsid w:val="005F2FCA"/>
    <w:rsid w:val="006E1BC7"/>
    <w:rsid w:val="00720EE8"/>
    <w:rsid w:val="00723CDE"/>
    <w:rsid w:val="00783DEB"/>
    <w:rsid w:val="007D0265"/>
    <w:rsid w:val="007D2B2E"/>
    <w:rsid w:val="00895A8A"/>
    <w:rsid w:val="008E1468"/>
    <w:rsid w:val="008F6F3E"/>
    <w:rsid w:val="009133E0"/>
    <w:rsid w:val="00922DE3"/>
    <w:rsid w:val="009C5782"/>
    <w:rsid w:val="00A01731"/>
    <w:rsid w:val="00A34E68"/>
    <w:rsid w:val="00A772B1"/>
    <w:rsid w:val="00AF5B20"/>
    <w:rsid w:val="00B1425F"/>
    <w:rsid w:val="00B93A9B"/>
    <w:rsid w:val="00BD2E9F"/>
    <w:rsid w:val="00C41698"/>
    <w:rsid w:val="00C87579"/>
    <w:rsid w:val="00C9302C"/>
    <w:rsid w:val="00CB0039"/>
    <w:rsid w:val="00D424FF"/>
    <w:rsid w:val="00D50A47"/>
    <w:rsid w:val="00D62145"/>
    <w:rsid w:val="00D8641B"/>
    <w:rsid w:val="00DF23DC"/>
    <w:rsid w:val="00E91202"/>
    <w:rsid w:val="00EA3637"/>
    <w:rsid w:val="00EB3F52"/>
    <w:rsid w:val="00F60140"/>
    <w:rsid w:val="00F62D3F"/>
    <w:rsid w:val="00F958EF"/>
    <w:rsid w:val="00FC4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E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6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64</Words>
  <Characters>366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15</cp:revision>
  <cp:lastPrinted>2017-06-16T16:04:00Z</cp:lastPrinted>
  <dcterms:created xsi:type="dcterms:W3CDTF">2018-01-09T13:11:00Z</dcterms:created>
  <dcterms:modified xsi:type="dcterms:W3CDTF">2018-12-10T13:54:00Z</dcterms:modified>
</cp:coreProperties>
</file>