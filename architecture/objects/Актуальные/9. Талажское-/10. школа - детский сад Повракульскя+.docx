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EA" w:rsidRDefault="00B35AEA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35AEA" w:rsidRPr="00473572" w:rsidRDefault="00B35AE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B35AEA" w:rsidRPr="00473572" w:rsidRDefault="00B35AE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B35AEA" w:rsidRPr="00473572" w:rsidRDefault="00B35AE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35AEA" w:rsidRDefault="00B35AEA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35AEA" w:rsidRDefault="00B35AEA" w:rsidP="008A6DDC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>
        <w:rPr>
          <w:rFonts w:ascii="Times New Roman" w:hAnsi="Times New Roman"/>
          <w:b/>
        </w:rPr>
        <w:t>»</w:t>
      </w:r>
    </w:p>
    <w:p w:rsidR="00B35AEA" w:rsidRDefault="00B35AEA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МБОУ «Талажская СШ» </w:t>
      </w:r>
    </w:p>
    <w:p w:rsidR="00B35AEA" w:rsidRDefault="00B35AEA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Филиал «Повракульская начальная школа - детский сад»</w:t>
      </w:r>
    </w:p>
    <w:p w:rsidR="00B35AEA" w:rsidRDefault="00B35AEA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Архангельская обл., Приморский район, д. Повракульская, ул. 70 лет Октября, д.8  </w:t>
      </w:r>
    </w:p>
    <w:p w:rsidR="00B35AEA" w:rsidRDefault="00B35AEA" w:rsidP="0075258A">
      <w:pPr>
        <w:spacing w:after="0" w:line="240" w:lineRule="auto"/>
        <w:jc w:val="both"/>
        <w:rPr>
          <w:rFonts w:ascii="Times New Roman" w:hAnsi="Times New Roman"/>
        </w:rPr>
      </w:pPr>
    </w:p>
    <w:p w:rsidR="00B35AEA" w:rsidRPr="00473572" w:rsidRDefault="00B35AEA" w:rsidP="0075258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B35AEA" w:rsidRDefault="00B35AE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B35AEA" w:rsidRDefault="00B35AE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B35AEA" w:rsidRDefault="00B35AE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35AEA" w:rsidRPr="000F347D" w:rsidRDefault="00B35AE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B35AEA" w:rsidRDefault="00B35AE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B35AEA" w:rsidRDefault="00B35AE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B35AEA" w:rsidRDefault="00B35AE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35AEA" w:rsidRPr="00376496" w:rsidRDefault="00B35AEA" w:rsidP="00DC2F0B">
      <w:pPr>
        <w:spacing w:after="0" w:line="240" w:lineRule="auto"/>
        <w:ind w:left="-540"/>
        <w:jc w:val="center"/>
        <w:rPr>
          <w:rFonts w:ascii="Times New Roman" w:hAnsi="Times New Roman"/>
          <w:sz w:val="24"/>
          <w:szCs w:val="24"/>
        </w:rPr>
      </w:pPr>
      <w:r w:rsidRPr="0022359B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30.2pt">
            <v:imagedata r:id="rId6" o:title="" croptop="12715f" cropbottom="6980f" cropleft="17483f" cropright="12704f"/>
          </v:shape>
        </w:pict>
      </w:r>
    </w:p>
    <w:p w:rsidR="00B35AEA" w:rsidRPr="003E088B" w:rsidRDefault="00B35AEA" w:rsidP="001C2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35AEA" w:rsidRPr="004649A2" w:rsidRDefault="00B35AEA" w:rsidP="004649A2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sectPr w:rsidR="00B35AEA" w:rsidRPr="004649A2" w:rsidSect="005C42FE">
      <w:headerReference w:type="default" r:id="rId7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AEA" w:rsidRDefault="00B35AEA" w:rsidP="00922DE3">
      <w:pPr>
        <w:spacing w:after="0" w:line="240" w:lineRule="auto"/>
      </w:pPr>
      <w:r>
        <w:separator/>
      </w:r>
    </w:p>
  </w:endnote>
  <w:endnote w:type="continuationSeparator" w:id="0">
    <w:p w:rsidR="00B35AEA" w:rsidRDefault="00B35AEA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AEA" w:rsidRDefault="00B35AEA" w:rsidP="00922DE3">
      <w:pPr>
        <w:spacing w:after="0" w:line="240" w:lineRule="auto"/>
      </w:pPr>
      <w:r>
        <w:separator/>
      </w:r>
    </w:p>
  </w:footnote>
  <w:footnote w:type="continuationSeparator" w:id="0">
    <w:p w:rsidR="00B35AEA" w:rsidRDefault="00B35AEA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EA" w:rsidRPr="00895A8A" w:rsidRDefault="00B35AE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B35AEA" w:rsidRPr="00895A8A" w:rsidRDefault="00B35AE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B35AEA" w:rsidRPr="00895A8A" w:rsidRDefault="00B35AE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B35AEA" w:rsidRDefault="00B35AEA" w:rsidP="005C42FE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B35AEA" w:rsidRDefault="00B35AEA" w:rsidP="005C42F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66154"/>
    <w:rsid w:val="000F347D"/>
    <w:rsid w:val="000F54EE"/>
    <w:rsid w:val="001144D2"/>
    <w:rsid w:val="0014237D"/>
    <w:rsid w:val="001C267F"/>
    <w:rsid w:val="001E337B"/>
    <w:rsid w:val="0022359B"/>
    <w:rsid w:val="00295DC0"/>
    <w:rsid w:val="002C6280"/>
    <w:rsid w:val="00346763"/>
    <w:rsid w:val="00376496"/>
    <w:rsid w:val="00393761"/>
    <w:rsid w:val="003E088B"/>
    <w:rsid w:val="00421BAE"/>
    <w:rsid w:val="004649A2"/>
    <w:rsid w:val="00473330"/>
    <w:rsid w:val="00473572"/>
    <w:rsid w:val="004B2D77"/>
    <w:rsid w:val="00565EB0"/>
    <w:rsid w:val="00596CEB"/>
    <w:rsid w:val="005B0957"/>
    <w:rsid w:val="005C42FE"/>
    <w:rsid w:val="005D36A3"/>
    <w:rsid w:val="005E097D"/>
    <w:rsid w:val="005F2FCA"/>
    <w:rsid w:val="00627FE0"/>
    <w:rsid w:val="00723CDE"/>
    <w:rsid w:val="0075258A"/>
    <w:rsid w:val="007A7625"/>
    <w:rsid w:val="007D0265"/>
    <w:rsid w:val="007D2B2E"/>
    <w:rsid w:val="008926DA"/>
    <w:rsid w:val="00895A8A"/>
    <w:rsid w:val="008A6DDC"/>
    <w:rsid w:val="008F6F3E"/>
    <w:rsid w:val="00920ED7"/>
    <w:rsid w:val="00922DE3"/>
    <w:rsid w:val="009478A0"/>
    <w:rsid w:val="009B40AB"/>
    <w:rsid w:val="009C5782"/>
    <w:rsid w:val="009E1C60"/>
    <w:rsid w:val="009F590E"/>
    <w:rsid w:val="00A05F16"/>
    <w:rsid w:val="00A772B1"/>
    <w:rsid w:val="00AC4250"/>
    <w:rsid w:val="00B1425F"/>
    <w:rsid w:val="00B35AEA"/>
    <w:rsid w:val="00B9146D"/>
    <w:rsid w:val="00BC20AB"/>
    <w:rsid w:val="00BC39F1"/>
    <w:rsid w:val="00C87579"/>
    <w:rsid w:val="00CD2E34"/>
    <w:rsid w:val="00D539CE"/>
    <w:rsid w:val="00D62145"/>
    <w:rsid w:val="00D7021D"/>
    <w:rsid w:val="00D8641B"/>
    <w:rsid w:val="00DC2F0B"/>
    <w:rsid w:val="00E040FA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7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2</Pages>
  <Words>75</Words>
  <Characters>434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19</cp:revision>
  <cp:lastPrinted>2017-06-16T16:04:00Z</cp:lastPrinted>
  <dcterms:created xsi:type="dcterms:W3CDTF">2018-01-09T13:11:00Z</dcterms:created>
  <dcterms:modified xsi:type="dcterms:W3CDTF">2018-12-10T13:52:00Z</dcterms:modified>
</cp:coreProperties>
</file>