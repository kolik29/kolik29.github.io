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7FE" w:rsidRDefault="00C307FE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C307FE" w:rsidRPr="00473572" w:rsidRDefault="00C307FE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Схема границ прилегающих территорий, </w:t>
      </w:r>
    </w:p>
    <w:p w:rsidR="00C307FE" w:rsidRPr="00473572" w:rsidRDefault="00C307FE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>на которых не допускается реализация алкогольной продукции</w:t>
      </w:r>
    </w:p>
    <w:p w:rsidR="00C307FE" w:rsidRPr="00473572" w:rsidRDefault="00C307FE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C307FE" w:rsidRDefault="00C307FE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C307FE" w:rsidRPr="005F2FCA" w:rsidRDefault="00C307FE" w:rsidP="004649A2">
      <w:pPr>
        <w:spacing w:after="0" w:line="240" w:lineRule="auto"/>
        <w:jc w:val="both"/>
        <w:rPr>
          <w:rFonts w:ascii="Times New Roman" w:hAnsi="Times New Roman"/>
          <w:b/>
        </w:rPr>
      </w:pPr>
      <w:r w:rsidRPr="005F2FCA">
        <w:rPr>
          <w:rFonts w:ascii="Times New Roman" w:hAnsi="Times New Roman"/>
          <w:b/>
        </w:rPr>
        <w:t xml:space="preserve">Территория: </w:t>
      </w:r>
      <w:r w:rsidRPr="005F2FCA">
        <w:rPr>
          <w:rFonts w:ascii="Times New Roman" w:hAnsi="Times New Roman"/>
        </w:rPr>
        <w:t xml:space="preserve">МО </w:t>
      </w:r>
      <w:r w:rsidRPr="005F2FCA">
        <w:rPr>
          <w:rFonts w:ascii="Times New Roman" w:hAnsi="Times New Roman"/>
          <w:b/>
        </w:rPr>
        <w:t>«</w:t>
      </w:r>
      <w:r>
        <w:rPr>
          <w:rFonts w:ascii="Times New Roman" w:hAnsi="Times New Roman"/>
        </w:rPr>
        <w:t>Талажское</w:t>
      </w:r>
      <w:r w:rsidRPr="005F2FCA">
        <w:rPr>
          <w:rFonts w:ascii="Times New Roman" w:hAnsi="Times New Roman"/>
          <w:b/>
        </w:rPr>
        <w:t>»</w:t>
      </w:r>
    </w:p>
    <w:p w:rsidR="00C307FE" w:rsidRDefault="00C307FE" w:rsidP="0075258A">
      <w:pPr>
        <w:spacing w:after="0" w:line="240" w:lineRule="auto"/>
        <w:jc w:val="both"/>
        <w:rPr>
          <w:rFonts w:ascii="Times New Roman" w:hAnsi="Times New Roman"/>
        </w:rPr>
      </w:pPr>
      <w:r w:rsidRPr="005F2FCA">
        <w:rPr>
          <w:rFonts w:ascii="Times New Roman" w:hAnsi="Times New Roman"/>
          <w:b/>
        </w:rPr>
        <w:t>Объект:</w:t>
      </w:r>
      <w:r w:rsidRPr="005F2FC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тренажерный зал</w:t>
      </w:r>
    </w:p>
    <w:p w:rsidR="00C307FE" w:rsidRDefault="00C307FE" w:rsidP="00B6724E">
      <w:pPr>
        <w:spacing w:after="0" w:line="240" w:lineRule="auto"/>
        <w:jc w:val="both"/>
        <w:rPr>
          <w:rFonts w:ascii="Times New Roman" w:hAnsi="Times New Roman"/>
        </w:rPr>
      </w:pPr>
      <w:r w:rsidRPr="005F2FCA">
        <w:rPr>
          <w:rFonts w:ascii="Times New Roman" w:hAnsi="Times New Roman"/>
        </w:rPr>
        <w:t xml:space="preserve">Адрес объекта: </w:t>
      </w:r>
      <w:r w:rsidRPr="00B6724E">
        <w:rPr>
          <w:rFonts w:ascii="Times New Roman" w:hAnsi="Times New Roman"/>
        </w:rPr>
        <w:t xml:space="preserve">Архангельская обл., Приморский район, пос. </w:t>
      </w:r>
      <w:r>
        <w:rPr>
          <w:rFonts w:ascii="Times New Roman" w:hAnsi="Times New Roman"/>
        </w:rPr>
        <w:t>Талаги</w:t>
      </w:r>
      <w:r w:rsidRPr="00B6724E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д. 25-б</w:t>
      </w:r>
      <w:r w:rsidRPr="00B6724E">
        <w:rPr>
          <w:rFonts w:ascii="Times New Roman" w:hAnsi="Times New Roman"/>
        </w:rPr>
        <w:t xml:space="preserve"> </w:t>
      </w:r>
    </w:p>
    <w:p w:rsidR="00C307FE" w:rsidRDefault="00C307FE" w:rsidP="00B6724E">
      <w:pPr>
        <w:spacing w:after="0" w:line="240" w:lineRule="auto"/>
        <w:jc w:val="both"/>
        <w:rPr>
          <w:rFonts w:ascii="Times New Roman" w:hAnsi="Times New Roman"/>
        </w:rPr>
      </w:pPr>
    </w:p>
    <w:p w:rsidR="00C307FE" w:rsidRPr="00473572" w:rsidRDefault="00C307FE" w:rsidP="00B6724E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73572">
        <w:rPr>
          <w:rFonts w:ascii="Times New Roman" w:hAnsi="Times New Roman"/>
          <w:i/>
          <w:sz w:val="24"/>
          <w:szCs w:val="24"/>
        </w:rPr>
        <w:t>Условные обозначения:</w:t>
      </w:r>
    </w:p>
    <w:p w:rsidR="00C307FE" w:rsidRDefault="00C307FE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oval id="Овал 5" o:spid="_x0000_s1026" style="position:absolute;left:0;text-align:left;margin-left:7.7pt;margin-top:7.15pt;width:23.7pt;height:22.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sBrAIAAJ4FAAAOAAAAZHJzL2Uyb0RvYy54bWysVM1u2zAMvg/YOwi6r3ayZm2DOkXQIsOA&#10;oi3WDj0rshQLkEVNUuJkD7NnGHrdS+SRRsk/zdZih2E5KJRIfiQ/kzy/2NaabITzCkxBR0c5JcJw&#10;KJVZFfTLw+LdKSU+MFMyDUYUdCc8vZi9fXPe2KkYQwW6FI4giPHTxha0CsFOs8zzStTMH4EVBpUS&#10;XM0CXt0qKx1rEL3W2TjPP2QNuNI64MJ7fL1qlXSW8KUUPNxK6UUguqCYW0inS+cyntnsnE1XjtlK&#10;8S4N9g9Z1EwZDDpAXbHAyNqpF1C14g48yHDEoc5ASsVFqgGrGeV/VHNfMStSLUiOtwNN/v/B8pvN&#10;nSOqLOiEEsNq/ET77/un/Y/9TzKJ7DTWT9Ho3t657uZRjKVupavjPxZBtonR3cCo2AbC8fF9np+c&#10;nlHCUTU+nZxMEuPZs7N1PnwUUJMoFFRorayPNbMp21z7gDHRureKzwYWSuv03bSJDx60KuNburjV&#10;8lI7smH4wReLHH+xCsT4zSwCXjFftXYlSp1VhMxizW2VSQo7LSK2Np+FRK6wrnHKMHWpGMIxzoUJ&#10;o1ZVsVK06JPDJGJfR4+UUgKMyBKzH7A7gN6yBemx21o6++gqUpMPzvnfEmudB48UGUwYnGtlwL0G&#10;oLGqLnJr35PUUhNZWkK5w05y0I6Yt3yhkORr5sMdczhTOH24J8ItHlJDU1DoJEoqcN9ee4/22Oqo&#10;paTBGS2o/7pmTlCiPxkcgrPR8XEc6nQ5npyM8eIONctDjVnXl4BdMcKNZHkSo33QvSgd1I+4TuYx&#10;KqqY4Ri7oDy4/nIZ2t2BC4mL+TyZ4SBbFq7NveURPLIa2+th+8ic7fo64EDcQD/PL3q7tY2eBubr&#10;AFKlxn/mteMbl0BqnG5hxS1zeE9Wz2t19gsAAP//AwBQSwMEFAAGAAgAAAAhAL0aULTaAAAABwEA&#10;AA8AAABkcnMvZG93bnJldi54bWxMj0tPwzAQhO9I/Adrkbgg6pA+BCFOBUjcoeUHuPESp/gR4s2D&#10;/nqWUzmtRjOa/abczt6JEfvUxqDgbpGBwFBH04ZGwcf+9fYeRCIdjHYxoIIfTLCtLi9KXZg4hXcc&#10;d9QILgmp0AosUVdImWqLXqdF7DCw9xl7r4ll30jT64nLvZN5lm2k123gD1Z3+GKx/toNXkFGz/k0&#10;7EdyR3f6PtHxpn+zqNT11fz0CIJwpnMY/vAZHSpmOsQhmCQc6/WKk3xXSxDsb3JeclCwfliCrEr5&#10;n7/6BQAA//8DAFBLAQItABQABgAIAAAAIQC2gziS/gAAAOEBAAATAAAAAAAAAAAAAAAAAAAAAABb&#10;Q29udGVudF9UeXBlc10ueG1sUEsBAi0AFAAGAAgAAAAhADj9If/WAAAAlAEAAAsAAAAAAAAAAAAA&#10;AAAALwEAAF9yZWxzLy5yZWxzUEsBAi0AFAAGAAgAAAAhAI47ywGsAgAAngUAAA4AAAAAAAAAAAAA&#10;AAAALgIAAGRycy9lMm9Eb2MueG1sUEsBAi0AFAAGAAgAAAAhAL0aULTaAAAABwEAAA8AAAAAAAAA&#10;AAAAAAAABgUAAGRycy9kb3ducmV2LnhtbFBLBQYAAAAABAAEAPMAAAANBgAAAAA=&#10;" filled="f" strokecolor="red" strokeweight="2pt">
            <v:stroke dashstyle="dash"/>
          </v:oval>
        </w:pict>
      </w:r>
    </w:p>
    <w:p w:rsidR="00C307FE" w:rsidRDefault="00C307FE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- прилегающая территория</w:t>
      </w:r>
    </w:p>
    <w:p w:rsidR="00C307FE" w:rsidRDefault="00C307FE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C307FE" w:rsidRPr="000F347D" w:rsidRDefault="00C307FE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6" o:spid="_x0000_s1027" style="position:absolute;left:0;text-align:left;z-index:251659264;visibility:visible" from="7.7pt,13.3pt" to="34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JrCgIAAC8EAAAOAAAAZHJzL2Uyb0RvYy54bWysU82O0zAQviPxDpbvNGmXlipquoddlQuC&#10;ip8HcB27teQ/2aZpb8AZaR+BV+DASist8AzJGzF20uwKkBCIHBx7Zr5vZj6PF+cHJdGeOS+MLvF4&#10;lGPENDWV0NsSv3m9ejTHyAeiKyKNZiU+Mo/Plw8fLGpbsInZGVkxh4BE+6K2Jd6FYIss83THFPEj&#10;Y5kGJzdOkQBHt80qR2pgVzKb5Pksq42rrDOUeQ/Wy86Jl4mfc0bDC849C0iWGGoLaXVp3cQ1Wy5I&#10;sXXE7gTtyyD/UIUiQkPSgeqSBILeOvELlRLUGW94GFGjMsO5oCz1AN2M85+6ebUjlqVeQBxvB5n8&#10;/6Olz/drh0RV4hlGmii4ouZT+669ar42n9sr1L5vvjfXzZfmpvnW3LQfYH/bfoR9dDa3vfkKzaKS&#10;tfUFEF7otetP3q5dlOXAnYp/aBgdkvrHQX12CIiC8exs/ng6xYieXNkdzjofnjKjUNyUWAoddSEF&#10;2T/zAXJB6CkkmqVGdYkn8+mTaQrzRopqJaSMTu+2mwvp0J7ATKxWOXyxeKC4FwYnqcEYW+qaSLtw&#10;lKxL8JJxkA3KHncZ4sCygZZQynQY97xSQ3SEcShhAOZ/BvbxEcrSMP8NeECkzEaHAayENu532cPh&#10;VDLv4k8KdH1HCTamOqbrTdLAVCbl+hcUx/7+OcHv3vnyBwAAAP//AwBQSwMEFAAGAAgAAAAhANld&#10;+/DZAAAABwEAAA8AAABkcnMvZG93bnJldi54bWxMjsFOwzAQRO9I/IO1SNyoQwQhSuNUBcENCRGg&#10;vbrJEkeN11Hspu7fs4hDOT7NaOaVq2gHMePke0cKbhcJCKTGtT11Cj4/Xm5yED5oavXgCBWc0MOq&#10;urwoddG6I73jXIdO8Aj5QiswIYyFlL4xaLVfuBGJs283WR0Yp062kz7yuB1kmiSZtLonfjB6xCeD&#10;zb4+WAVxk6/N9jU8PruvN7OP29rO6Ump66u4XoIIGMO5DL/6rA4VO+3cgVovBub7O24qSLMMBOdZ&#10;/gBi98eyKuV//+oHAAD//wMAUEsBAi0AFAAGAAgAAAAhALaDOJL+AAAA4QEAABMAAAAAAAAAAAAA&#10;AAAAAAAAAFtDb250ZW50X1R5cGVzXS54bWxQSwECLQAUAAYACAAAACEAOP0h/9YAAACUAQAACwAA&#10;AAAAAAAAAAAAAAAvAQAAX3JlbHMvLnJlbHNQSwECLQAUAAYACAAAACEAuUmiawoCAAAvBAAADgAA&#10;AAAAAAAAAAAAAAAuAgAAZHJzL2Uyb0RvYy54bWxQSwECLQAUAAYACAAAACEA2V378NkAAAAHAQAA&#10;DwAAAAAAAAAAAAAAAABkBAAAZHJzL2Rvd25yZXYueG1sUEsFBgAAAAAEAAQA8wAAAGoFAAAAAA==&#10;" strokecolor="red" strokeweight="2.25pt"/>
        </w:pict>
      </w:r>
      <w:r>
        <w:rPr>
          <w:rFonts w:ascii="Times New Roman" w:hAnsi="Times New Roman"/>
          <w:sz w:val="24"/>
          <w:szCs w:val="24"/>
        </w:rPr>
        <w:t xml:space="preserve">    </w:t>
      </w:r>
      <w:smartTag w:uri="urn:schemas-microsoft-com:office:smarttags" w:element="metricconverter">
        <w:smartTagPr>
          <w:attr w:name="ProductID" w:val="30 м"/>
        </w:smartTagPr>
        <w:r w:rsidRPr="000F347D">
          <w:rPr>
            <w:rFonts w:ascii="Times New Roman" w:hAnsi="Times New Roman"/>
            <w:b/>
            <w:color w:val="FF0000"/>
            <w:sz w:val="20"/>
            <w:szCs w:val="20"/>
          </w:rPr>
          <w:t>30 м</w:t>
        </w:r>
      </w:smartTag>
      <w:r>
        <w:rPr>
          <w:rFonts w:ascii="Times New Roman" w:hAnsi="Times New Roman"/>
          <w:sz w:val="20"/>
          <w:szCs w:val="20"/>
        </w:rPr>
        <w:t xml:space="preserve">   - </w:t>
      </w:r>
      <w:r w:rsidRPr="000F347D">
        <w:rPr>
          <w:rFonts w:ascii="Times New Roman" w:hAnsi="Times New Roman"/>
          <w:sz w:val="24"/>
          <w:szCs w:val="24"/>
        </w:rPr>
        <w:t xml:space="preserve">расстояние от входа в объект до </w:t>
      </w:r>
      <w:r>
        <w:rPr>
          <w:rFonts w:ascii="Times New Roman" w:hAnsi="Times New Roman"/>
          <w:sz w:val="24"/>
          <w:szCs w:val="24"/>
        </w:rPr>
        <w:t>г</w:t>
      </w:r>
      <w:r w:rsidRPr="000F347D">
        <w:rPr>
          <w:rFonts w:ascii="Times New Roman" w:hAnsi="Times New Roman"/>
          <w:sz w:val="24"/>
          <w:szCs w:val="24"/>
        </w:rPr>
        <w:t>раницы</w:t>
      </w:r>
      <w:r>
        <w:rPr>
          <w:rFonts w:ascii="Times New Roman" w:hAnsi="Times New Roman"/>
          <w:sz w:val="24"/>
          <w:szCs w:val="24"/>
        </w:rPr>
        <w:t xml:space="preserve"> прилегающей территории</w:t>
      </w:r>
    </w:p>
    <w:p w:rsidR="00C307FE" w:rsidRDefault="00C307FE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</w:p>
    <w:p w:rsidR="00C307FE" w:rsidRDefault="00C307FE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7" o:spid="_x0000_s1028" style="position:absolute;left:0;text-align:left;z-index:251660288;visibility:visible" from="7.7pt,7.15pt" to="34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4tUCgIAAC8EAAAOAAAAZHJzL2Uyb0RvYy54bWysU0uOEzEQ3SNxB8t70p0MIVErnVlkNGwQ&#10;RHwO4LjtxJJ/sk062QFrpByBK7BgpJEG5gzdN5qyO+kZARICsXHbrnqv6r0uz853SqItc14YXeLh&#10;IMeIaWoqodclfvf28skUIx+Irog0mpV4zzw+nz9+NKttwUZmY2TFHAIS7YvalngTgi2yzNMNU8QP&#10;jGUagtw4RQIc3TqrHKmBXclslOfPstq4yjpDmfdwe9EF8Tzxc85oeMW5ZwHJEkNvIa0urau4ZvMZ&#10;KdaO2I2gxzbIP3ShiNBQtKe6IIGg9078QqUEdcYbHgbUqMxwLihLGkDNMP9JzZsNsSxpAXO87W3y&#10;/4+WvtwuHRJViScYaaLgFzVf2g/tofnefG0PqP3Y3DZXzbfmuvnRXLefYH/TfoZ9DDY3x+sDmkQn&#10;a+sLIFzopTuevF26aMuOOxW/IBjtkvv73n22C4jC5dnZ9Ol4jBE9hbJ7nHU+PGdGobgpsRQ6+kIK&#10;sn3hA9SC1FNKvJYa1SUeTceTcUrzRorqUkgZg96tVwvp0JbEmcgn+SKNAVA8SIOT1MAbJXUi0i7s&#10;JesKvGYcbIO2h12FOLCspyWUMh2G0ZTEBNkRxqGFHpj/GXjMj1CWhvlvwD0iVTY69GAltHG/qx52&#10;p5Z5l39yoNMdLViZap9+b7IGpjIpPL6gOPYPzwl+/87ndwAAAP//AwBQSwMEFAAGAAgAAAAhAM/J&#10;qZbcAAAABwEAAA8AAABkcnMvZG93bnJldi54bWxMjstOwzAQRfdI/IM1SOyoU+gjCnEqhFoJ6Cqh&#10;C5ZuPCSh9jiK3Tbw9QxiAavR0b26c/LV6Kw44RA6TwqmkwQEUu1NR42C3evmJgURoiajrSdU8IkB&#10;VsXlRa4z489U4qmKjeARCplW0MbYZ1KGukWnw8T3SJy9+8HpyDg00gz6zOPOytskWUinO+IPre7x&#10;scX6UB2dgqfpy9fb4WNjk+18XT73rqzWaanU9dX4cA8i4hj/yvCjz+pQsNPeH8kEYZnnM27ynd2B&#10;4HyRLkHsf1kWufzvX3wDAAD//wMAUEsBAi0AFAAGAAgAAAAhALaDOJL+AAAA4QEAABMAAAAAAAAA&#10;AAAAAAAAAAAAAFtDb250ZW50X1R5cGVzXS54bWxQSwECLQAUAAYACAAAACEAOP0h/9YAAACUAQAA&#10;CwAAAAAAAAAAAAAAAAAvAQAAX3JlbHMvLnJlbHNQSwECLQAUAAYACAAAACEAaguLVAoCAAAvBAAA&#10;DgAAAAAAAAAAAAAAAAAuAgAAZHJzL2Uyb0RvYy54bWxQSwECLQAUAAYACAAAACEAz8mpltwAAAAH&#10;AQAADwAAAAAAAAAAAAAAAABkBAAAZHJzL2Rvd25yZXYueG1sUEsFBgAAAAAEAAQA8wAAAG0FAAAA&#10;AA==&#10;" strokecolor="#0070c0" strokeweight="2.25pt"/>
        </w:pict>
      </w:r>
      <w:r>
        <w:rPr>
          <w:rFonts w:ascii="Times New Roman" w:hAnsi="Times New Roman"/>
          <w:sz w:val="24"/>
          <w:szCs w:val="24"/>
        </w:rPr>
        <w:t xml:space="preserve">              - обособленная территория</w:t>
      </w:r>
    </w:p>
    <w:p w:rsidR="00C307FE" w:rsidRDefault="00C307FE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307FE" w:rsidRPr="003E088B" w:rsidRDefault="00C307FE" w:rsidP="004B66E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94D08"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2pt;height:328.8pt">
            <v:imagedata r:id="rId6" o:title="" croptop="11456f" cropbottom="7381f" cropleft="7100f" cropright="7782f"/>
          </v:shape>
        </w:pict>
      </w:r>
    </w:p>
    <w:p w:rsidR="00C307FE" w:rsidRPr="004649A2" w:rsidRDefault="00C307FE" w:rsidP="004649A2">
      <w:pPr>
        <w:spacing w:after="0" w:line="240" w:lineRule="auto"/>
        <w:jc w:val="both"/>
        <w:rPr>
          <w:rFonts w:ascii="Times New Roman" w:hAnsi="Times New Roman"/>
        </w:rPr>
      </w:pPr>
    </w:p>
    <w:sectPr w:rsidR="00C307FE" w:rsidRPr="004649A2" w:rsidSect="00C65F42">
      <w:headerReference w:type="default" r:id="rId7"/>
      <w:pgSz w:w="11906" w:h="16838"/>
      <w:pgMar w:top="1134" w:right="70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07FE" w:rsidRDefault="00C307FE" w:rsidP="00922DE3">
      <w:pPr>
        <w:spacing w:after="0" w:line="240" w:lineRule="auto"/>
      </w:pPr>
      <w:r>
        <w:separator/>
      </w:r>
    </w:p>
  </w:endnote>
  <w:endnote w:type="continuationSeparator" w:id="0">
    <w:p w:rsidR="00C307FE" w:rsidRDefault="00C307FE" w:rsidP="0092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07FE" w:rsidRDefault="00C307FE" w:rsidP="00922DE3">
      <w:pPr>
        <w:spacing w:after="0" w:line="240" w:lineRule="auto"/>
      </w:pPr>
      <w:r>
        <w:separator/>
      </w:r>
    </w:p>
  </w:footnote>
  <w:footnote w:type="continuationSeparator" w:id="0">
    <w:p w:rsidR="00C307FE" w:rsidRDefault="00C307FE" w:rsidP="00922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07FE" w:rsidRPr="00895A8A" w:rsidRDefault="00C307FE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Приложение №___</w:t>
    </w:r>
  </w:p>
  <w:p w:rsidR="00C307FE" w:rsidRPr="00895A8A" w:rsidRDefault="00C307FE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К постановлению администрации</w:t>
    </w:r>
  </w:p>
  <w:p w:rsidR="00C307FE" w:rsidRPr="00895A8A" w:rsidRDefault="00C307FE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МО «Приморский муниципальный район»</w:t>
    </w:r>
  </w:p>
  <w:p w:rsidR="00C307FE" w:rsidRDefault="00C307FE" w:rsidP="00C65F42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от «17</w:t>
    </w:r>
    <w:r w:rsidRPr="00895A8A">
      <w:rPr>
        <w:sz w:val="18"/>
        <w:szCs w:val="18"/>
      </w:rPr>
      <w:t>»</w:t>
    </w:r>
    <w:r>
      <w:rPr>
        <w:sz w:val="18"/>
        <w:szCs w:val="18"/>
      </w:rPr>
      <w:t xml:space="preserve"> мая </w:t>
    </w:r>
    <w:r w:rsidRPr="00895A8A">
      <w:rPr>
        <w:sz w:val="18"/>
        <w:szCs w:val="18"/>
      </w:rPr>
      <w:t xml:space="preserve"> </w:t>
    </w:r>
    <w:smartTag w:uri="urn:schemas-microsoft-com:office:smarttags" w:element="metricconverter">
      <w:smartTagPr>
        <w:attr w:name="ProductID" w:val="2018 г"/>
      </w:smartTagPr>
      <w:r w:rsidRPr="00895A8A">
        <w:rPr>
          <w:sz w:val="18"/>
          <w:szCs w:val="18"/>
        </w:rPr>
        <w:t>201</w:t>
      </w:r>
      <w:r>
        <w:rPr>
          <w:sz w:val="18"/>
          <w:szCs w:val="18"/>
        </w:rPr>
        <w:t>8</w:t>
      </w:r>
      <w:r w:rsidRPr="00895A8A">
        <w:rPr>
          <w:sz w:val="18"/>
          <w:szCs w:val="18"/>
        </w:rPr>
        <w:t xml:space="preserve"> г</w:t>
      </w:r>
    </w:smartTag>
    <w:r w:rsidRPr="00895A8A">
      <w:rPr>
        <w:sz w:val="18"/>
        <w:szCs w:val="18"/>
      </w:rPr>
      <w:t>. №</w:t>
    </w:r>
    <w:r>
      <w:rPr>
        <w:sz w:val="18"/>
        <w:szCs w:val="18"/>
      </w:rPr>
      <w:t>316</w:t>
    </w:r>
  </w:p>
  <w:p w:rsidR="00C307FE" w:rsidRDefault="00C307FE" w:rsidP="00C65F42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425F"/>
    <w:rsid w:val="00024FA5"/>
    <w:rsid w:val="00066154"/>
    <w:rsid w:val="000F347D"/>
    <w:rsid w:val="001204F2"/>
    <w:rsid w:val="00151CDE"/>
    <w:rsid w:val="001C5769"/>
    <w:rsid w:val="002555B0"/>
    <w:rsid w:val="00295DC0"/>
    <w:rsid w:val="002A4282"/>
    <w:rsid w:val="002C6280"/>
    <w:rsid w:val="00381E45"/>
    <w:rsid w:val="003E088B"/>
    <w:rsid w:val="00421BAE"/>
    <w:rsid w:val="004649A2"/>
    <w:rsid w:val="00473572"/>
    <w:rsid w:val="004B2D77"/>
    <w:rsid w:val="004B66EB"/>
    <w:rsid w:val="004C09CB"/>
    <w:rsid w:val="004D4516"/>
    <w:rsid w:val="005E17F2"/>
    <w:rsid w:val="005F2FCA"/>
    <w:rsid w:val="00645E0D"/>
    <w:rsid w:val="00723CDE"/>
    <w:rsid w:val="0075258A"/>
    <w:rsid w:val="007723C6"/>
    <w:rsid w:val="00785243"/>
    <w:rsid w:val="007D0265"/>
    <w:rsid w:val="007D2B2E"/>
    <w:rsid w:val="007F44F1"/>
    <w:rsid w:val="00895A8A"/>
    <w:rsid w:val="008F290A"/>
    <w:rsid w:val="008F6F3E"/>
    <w:rsid w:val="00922DE3"/>
    <w:rsid w:val="009C5782"/>
    <w:rsid w:val="009F590E"/>
    <w:rsid w:val="00A772B1"/>
    <w:rsid w:val="00AB1235"/>
    <w:rsid w:val="00B1425F"/>
    <w:rsid w:val="00B6724E"/>
    <w:rsid w:val="00BC39F1"/>
    <w:rsid w:val="00BE6D4E"/>
    <w:rsid w:val="00C26FE7"/>
    <w:rsid w:val="00C307FE"/>
    <w:rsid w:val="00C51977"/>
    <w:rsid w:val="00C65F42"/>
    <w:rsid w:val="00C87579"/>
    <w:rsid w:val="00CD2E34"/>
    <w:rsid w:val="00D62145"/>
    <w:rsid w:val="00D8641B"/>
    <w:rsid w:val="00D979A1"/>
    <w:rsid w:val="00DB5641"/>
    <w:rsid w:val="00E51125"/>
    <w:rsid w:val="00E94D08"/>
    <w:rsid w:val="00F42ECA"/>
    <w:rsid w:val="00F95691"/>
    <w:rsid w:val="00F95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90A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22DE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22DE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D8641B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8641B"/>
    <w:rPr>
      <w:rFonts w:ascii="Tahoma" w:hAnsi="Tahoma" w:cs="Times New Roman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7696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</TotalTime>
  <Pages>1</Pages>
  <Words>63</Words>
  <Characters>365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Мария Николаевна</dc:creator>
  <cp:keywords/>
  <dc:description/>
  <cp:lastModifiedBy>UPREC1</cp:lastModifiedBy>
  <cp:revision>20</cp:revision>
  <cp:lastPrinted>2017-06-16T16:04:00Z</cp:lastPrinted>
  <dcterms:created xsi:type="dcterms:W3CDTF">2018-01-09T13:11:00Z</dcterms:created>
  <dcterms:modified xsi:type="dcterms:W3CDTF">2018-12-05T12:42:00Z</dcterms:modified>
</cp:coreProperties>
</file>