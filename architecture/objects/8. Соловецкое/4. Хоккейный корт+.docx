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90D" w:rsidRDefault="0074090D" w:rsidP="00922DE3">
      <w:pPr>
        <w:spacing w:after="0" w:line="240" w:lineRule="auto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74090D" w:rsidRPr="00473572" w:rsidRDefault="0074090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74090D" w:rsidRPr="00473572" w:rsidRDefault="0074090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74090D" w:rsidRPr="00473572" w:rsidRDefault="0074090D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090D" w:rsidRDefault="0074090D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74090D" w:rsidRPr="00556334" w:rsidRDefault="0074090D" w:rsidP="00E25706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Территория: </w:t>
      </w:r>
      <w:r>
        <w:rPr>
          <w:rFonts w:ascii="Times New Roman" w:hAnsi="Times New Roman"/>
        </w:rPr>
        <w:t xml:space="preserve">МО </w:t>
      </w:r>
      <w:r w:rsidRPr="00556334">
        <w:rPr>
          <w:rFonts w:ascii="Times New Roman" w:hAnsi="Times New Roman"/>
        </w:rPr>
        <w:t>«Сельское поселение «Соловецкое»</w:t>
      </w:r>
    </w:p>
    <w:p w:rsidR="0074090D" w:rsidRDefault="0074090D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Объект:</w:t>
      </w:r>
      <w:r>
        <w:rPr>
          <w:rFonts w:ascii="Times New Roman" w:hAnsi="Times New Roman"/>
        </w:rPr>
        <w:t xml:space="preserve"> </w:t>
      </w:r>
      <w:r w:rsidRPr="004F6E12">
        <w:rPr>
          <w:rFonts w:ascii="Times New Roman" w:hAnsi="Times New Roman"/>
        </w:rPr>
        <w:t xml:space="preserve">Хоккейный корт </w:t>
      </w:r>
    </w:p>
    <w:p w:rsidR="0074090D" w:rsidRPr="00E8688E" w:rsidRDefault="0074090D" w:rsidP="004F6E1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Адрес объекта: </w:t>
      </w:r>
      <w:r w:rsidRPr="004F6E12">
        <w:rPr>
          <w:rFonts w:ascii="Times New Roman" w:hAnsi="Times New Roman"/>
        </w:rPr>
        <w:t>Архангельская обл., Приморский район, пос. Соловецкий, ул. Северная</w:t>
      </w:r>
      <w:r w:rsidRPr="004F6E12">
        <w:rPr>
          <w:rFonts w:ascii="Times New Roman" w:hAnsi="Times New Roman"/>
          <w:i/>
          <w:sz w:val="24"/>
          <w:szCs w:val="24"/>
        </w:rPr>
        <w:t xml:space="preserve"> </w:t>
      </w:r>
    </w:p>
    <w:p w:rsidR="0074090D" w:rsidRPr="00473572" w:rsidRDefault="0074090D" w:rsidP="004F6E1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74090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74090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74090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74090D" w:rsidRPr="000F347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74090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74090D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74090D" w:rsidRPr="003E088B" w:rsidRDefault="0074090D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4090D" w:rsidRPr="00917A22" w:rsidRDefault="0074090D" w:rsidP="004649A2">
      <w:pPr>
        <w:spacing w:after="0" w:line="240" w:lineRule="auto"/>
        <w:jc w:val="both"/>
        <w:rPr>
          <w:rFonts w:ascii="Times New Roman" w:hAnsi="Times New Roman"/>
        </w:rPr>
      </w:pPr>
      <w:r w:rsidRPr="009A3F5E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8pt;height:323.4pt">
            <v:imagedata r:id="rId6" o:title="" croptop="12262f" cropbottom="8098f" cropleft="7165f" cropright="7206f"/>
          </v:shape>
        </w:pict>
      </w:r>
    </w:p>
    <w:p w:rsidR="0074090D" w:rsidRPr="004649A2" w:rsidRDefault="0074090D" w:rsidP="004649A2">
      <w:pPr>
        <w:spacing w:after="0" w:line="240" w:lineRule="auto"/>
        <w:jc w:val="both"/>
        <w:rPr>
          <w:rFonts w:ascii="Times New Roman" w:hAnsi="Times New Roman"/>
        </w:rPr>
      </w:pPr>
    </w:p>
    <w:sectPr w:rsidR="0074090D" w:rsidRPr="004649A2" w:rsidSect="00341298">
      <w:headerReference w:type="default" r:id="rId7"/>
      <w:pgSz w:w="11906" w:h="16838"/>
      <w:pgMar w:top="1134" w:right="56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0D" w:rsidRDefault="0074090D" w:rsidP="00922DE3">
      <w:pPr>
        <w:spacing w:after="0" w:line="240" w:lineRule="auto"/>
      </w:pPr>
      <w:r>
        <w:separator/>
      </w:r>
    </w:p>
  </w:endnote>
  <w:endnote w:type="continuationSeparator" w:id="0">
    <w:p w:rsidR="0074090D" w:rsidRDefault="0074090D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0D" w:rsidRDefault="0074090D" w:rsidP="00922DE3">
      <w:pPr>
        <w:spacing w:after="0" w:line="240" w:lineRule="auto"/>
      </w:pPr>
      <w:r>
        <w:separator/>
      </w:r>
    </w:p>
  </w:footnote>
  <w:footnote w:type="continuationSeparator" w:id="0">
    <w:p w:rsidR="0074090D" w:rsidRDefault="0074090D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090D" w:rsidRPr="00895A8A" w:rsidRDefault="0074090D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74090D" w:rsidRPr="00895A8A" w:rsidRDefault="0074090D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74090D" w:rsidRPr="00895A8A" w:rsidRDefault="0074090D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74090D" w:rsidRDefault="0074090D" w:rsidP="00341298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от «17</w:t>
    </w:r>
    <w:r w:rsidRPr="00895A8A">
      <w:rPr>
        <w:sz w:val="18"/>
        <w:szCs w:val="18"/>
      </w:rPr>
      <w:t>»</w:t>
    </w:r>
    <w:r>
      <w:rPr>
        <w:sz w:val="18"/>
        <w:szCs w:val="18"/>
      </w:rPr>
      <w:t xml:space="preserve"> мая 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  <w:p w:rsidR="0074090D" w:rsidRDefault="0074090D" w:rsidP="00341298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606A2"/>
    <w:rsid w:val="000E046C"/>
    <w:rsid w:val="000F347D"/>
    <w:rsid w:val="001B2D15"/>
    <w:rsid w:val="002024A8"/>
    <w:rsid w:val="00212AD6"/>
    <w:rsid w:val="00270591"/>
    <w:rsid w:val="002919FE"/>
    <w:rsid w:val="00295C26"/>
    <w:rsid w:val="00295DC0"/>
    <w:rsid w:val="002C6280"/>
    <w:rsid w:val="00300C1E"/>
    <w:rsid w:val="00341298"/>
    <w:rsid w:val="003478B8"/>
    <w:rsid w:val="00356077"/>
    <w:rsid w:val="00362712"/>
    <w:rsid w:val="003D6E9E"/>
    <w:rsid w:val="003E088B"/>
    <w:rsid w:val="003F5868"/>
    <w:rsid w:val="00446C58"/>
    <w:rsid w:val="004649A2"/>
    <w:rsid w:val="00473572"/>
    <w:rsid w:val="004A3ECD"/>
    <w:rsid w:val="004C546E"/>
    <w:rsid w:val="004F6E12"/>
    <w:rsid w:val="00504E8B"/>
    <w:rsid w:val="00556334"/>
    <w:rsid w:val="005D1D8F"/>
    <w:rsid w:val="005E6E0D"/>
    <w:rsid w:val="005E7B35"/>
    <w:rsid w:val="005F2FCA"/>
    <w:rsid w:val="005F3E15"/>
    <w:rsid w:val="00630498"/>
    <w:rsid w:val="00674E86"/>
    <w:rsid w:val="006B4D5B"/>
    <w:rsid w:val="006F0337"/>
    <w:rsid w:val="00723CDE"/>
    <w:rsid w:val="0074090D"/>
    <w:rsid w:val="0078465F"/>
    <w:rsid w:val="007B0F52"/>
    <w:rsid w:val="007B1EBB"/>
    <w:rsid w:val="007B5832"/>
    <w:rsid w:val="007D0265"/>
    <w:rsid w:val="007D2B2E"/>
    <w:rsid w:val="007D5144"/>
    <w:rsid w:val="00862F88"/>
    <w:rsid w:val="00895A8A"/>
    <w:rsid w:val="00917A22"/>
    <w:rsid w:val="00922DE3"/>
    <w:rsid w:val="00982D4E"/>
    <w:rsid w:val="009A3F5E"/>
    <w:rsid w:val="009C417F"/>
    <w:rsid w:val="009C5782"/>
    <w:rsid w:val="009D0494"/>
    <w:rsid w:val="009E6E79"/>
    <w:rsid w:val="00A61879"/>
    <w:rsid w:val="00A772B1"/>
    <w:rsid w:val="00AA3FE2"/>
    <w:rsid w:val="00B1425F"/>
    <w:rsid w:val="00B42F38"/>
    <w:rsid w:val="00B53EF9"/>
    <w:rsid w:val="00C365F8"/>
    <w:rsid w:val="00C87579"/>
    <w:rsid w:val="00CD6367"/>
    <w:rsid w:val="00D84CAB"/>
    <w:rsid w:val="00D8641B"/>
    <w:rsid w:val="00DB1839"/>
    <w:rsid w:val="00DF7DC4"/>
    <w:rsid w:val="00E25706"/>
    <w:rsid w:val="00E40FA5"/>
    <w:rsid w:val="00E8688E"/>
    <w:rsid w:val="00EC59E3"/>
    <w:rsid w:val="00F04FB2"/>
    <w:rsid w:val="00F1304D"/>
    <w:rsid w:val="00F958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E9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675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</TotalTime>
  <Pages>1</Pages>
  <Words>68</Words>
  <Characters>390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24</cp:revision>
  <cp:lastPrinted>2017-06-16T16:04:00Z</cp:lastPrinted>
  <dcterms:created xsi:type="dcterms:W3CDTF">2018-01-09T13:11:00Z</dcterms:created>
  <dcterms:modified xsi:type="dcterms:W3CDTF">2018-12-05T12:12:00Z</dcterms:modified>
</cp:coreProperties>
</file>