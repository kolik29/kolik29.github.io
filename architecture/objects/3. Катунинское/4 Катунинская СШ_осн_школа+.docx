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277" w:rsidRDefault="00671277" w:rsidP="00CC619B">
      <w:pPr>
        <w:spacing w:after="0" w:line="240" w:lineRule="auto"/>
        <w:ind w:firstLine="567"/>
        <w:jc w:val="center"/>
        <w:rPr>
          <w:rFonts w:ascii="Times New Roman" w:hAnsi="Times New Roman"/>
          <w:b/>
        </w:rPr>
      </w:pPr>
    </w:p>
    <w:p w:rsidR="00671277" w:rsidRPr="00473572" w:rsidRDefault="0067127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671277" w:rsidRPr="00473572" w:rsidRDefault="0067127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671277" w:rsidRPr="00473572" w:rsidRDefault="00671277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71277" w:rsidRDefault="00671277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671277" w:rsidRPr="005F2FCA" w:rsidRDefault="00671277" w:rsidP="00CC619B">
      <w:pPr>
        <w:spacing w:after="0" w:line="240" w:lineRule="auto"/>
        <w:ind w:left="709" w:hanging="709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402950">
        <w:rPr>
          <w:rFonts w:ascii="Times New Roman" w:hAnsi="Times New Roman"/>
        </w:rPr>
        <w:t>«</w:t>
      </w:r>
      <w:r>
        <w:rPr>
          <w:rFonts w:ascii="Times New Roman" w:hAnsi="Times New Roman"/>
        </w:rPr>
        <w:t>Катунинское</w:t>
      </w:r>
      <w:r w:rsidRPr="00402950">
        <w:rPr>
          <w:rFonts w:ascii="Times New Roman" w:hAnsi="Times New Roman"/>
        </w:rPr>
        <w:t>»</w:t>
      </w:r>
    </w:p>
    <w:p w:rsidR="00671277" w:rsidRDefault="00671277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МБОУ «Катунинская СШ»</w:t>
      </w:r>
    </w:p>
    <w:p w:rsidR="00671277" w:rsidRDefault="00671277" w:rsidP="0007064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070642">
        <w:rPr>
          <w:rFonts w:ascii="Times New Roman" w:hAnsi="Times New Roman"/>
        </w:rPr>
        <w:t xml:space="preserve">Архангельская обл., Приморский район, п. </w:t>
      </w:r>
      <w:r>
        <w:rPr>
          <w:rFonts w:ascii="Times New Roman" w:hAnsi="Times New Roman"/>
        </w:rPr>
        <w:t>Катунино</w:t>
      </w:r>
      <w:r w:rsidRPr="0007064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ул. Катунина, д.11</w:t>
      </w:r>
    </w:p>
    <w:p w:rsidR="00671277" w:rsidRDefault="00671277" w:rsidP="00070642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(наличие обособленной территории)</w:t>
      </w:r>
      <w:bookmarkStart w:id="0" w:name="_GoBack"/>
      <w:bookmarkEnd w:id="0"/>
    </w:p>
    <w:p w:rsidR="00671277" w:rsidRDefault="00671277" w:rsidP="00070642">
      <w:pPr>
        <w:spacing w:after="0" w:line="240" w:lineRule="auto"/>
        <w:jc w:val="both"/>
        <w:rPr>
          <w:rFonts w:ascii="Times New Roman" w:hAnsi="Times New Roman"/>
        </w:rPr>
      </w:pPr>
    </w:p>
    <w:p w:rsidR="00671277" w:rsidRPr="00473572" w:rsidRDefault="00671277" w:rsidP="00070642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671277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671277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671277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671277" w:rsidRPr="000F347D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671277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671277" w:rsidRPr="000F347D" w:rsidRDefault="00671277" w:rsidP="00A702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9pt,7.55pt" to="35.6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   обособленная территория</w:t>
      </w:r>
    </w:p>
    <w:p w:rsidR="00671277" w:rsidRDefault="00671277" w:rsidP="00A702F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1277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1277" w:rsidRPr="003E088B" w:rsidRDefault="00671277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1277" w:rsidRPr="004649A2" w:rsidRDefault="00671277" w:rsidP="00E84578">
      <w:pPr>
        <w:spacing w:after="0" w:line="240" w:lineRule="auto"/>
        <w:jc w:val="center"/>
        <w:rPr>
          <w:rFonts w:ascii="Times New Roman" w:hAnsi="Times New Roman"/>
        </w:rPr>
      </w:pPr>
      <w:r w:rsidRPr="000E0372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84.6pt">
            <v:imagedata r:id="rId6" o:title="" croptop="19149f" cropbottom="12198f" cropleft="14367f" cropright="19616f"/>
          </v:shape>
        </w:pict>
      </w:r>
    </w:p>
    <w:sectPr w:rsidR="00671277" w:rsidRPr="004649A2" w:rsidSect="00E84578">
      <w:headerReference w:type="default" r:id="rId7"/>
      <w:pgSz w:w="11906" w:h="16838"/>
      <w:pgMar w:top="1134" w:right="849" w:bottom="1134" w:left="1276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1277" w:rsidRDefault="00671277" w:rsidP="00922DE3">
      <w:pPr>
        <w:spacing w:after="0" w:line="240" w:lineRule="auto"/>
      </w:pPr>
      <w:r>
        <w:separator/>
      </w:r>
    </w:p>
  </w:endnote>
  <w:endnote w:type="continuationSeparator" w:id="0">
    <w:p w:rsidR="00671277" w:rsidRDefault="00671277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1277" w:rsidRDefault="00671277" w:rsidP="00922DE3">
      <w:pPr>
        <w:spacing w:after="0" w:line="240" w:lineRule="auto"/>
      </w:pPr>
      <w:r>
        <w:separator/>
      </w:r>
    </w:p>
  </w:footnote>
  <w:footnote w:type="continuationSeparator" w:id="0">
    <w:p w:rsidR="00671277" w:rsidRDefault="00671277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1277" w:rsidRPr="00895A8A" w:rsidRDefault="00671277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671277" w:rsidRPr="00895A8A" w:rsidRDefault="00671277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671277" w:rsidRPr="00895A8A" w:rsidRDefault="00671277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671277" w:rsidRDefault="00671277" w:rsidP="000E46A1">
    <w:pPr>
      <w:pStyle w:val="Header"/>
      <w:jc w:val="right"/>
    </w:pPr>
    <w:r>
      <w:rPr>
        <w:sz w:val="18"/>
        <w:szCs w:val="18"/>
      </w:rPr>
      <w:t>от «17</w:t>
    </w:r>
    <w:r w:rsidRPr="00895A8A">
      <w:rPr>
        <w:sz w:val="18"/>
        <w:szCs w:val="18"/>
      </w:rPr>
      <w:t xml:space="preserve">» </w:t>
    </w:r>
    <w:r>
      <w:rPr>
        <w:sz w:val="18"/>
        <w:szCs w:val="18"/>
      </w:rPr>
      <w:t>мая</w:t>
    </w:r>
    <w:r w:rsidRPr="00895A8A">
      <w:rPr>
        <w:sz w:val="18"/>
        <w:szCs w:val="18"/>
      </w:rPr>
      <w:t xml:space="preserve"> </w:t>
    </w:r>
    <w:smartTag w:uri="urn:schemas-microsoft-com:office:smarttags" w:element="metricconverter">
      <w:smartTagPr>
        <w:attr w:name="ProductID" w:val="2018 г"/>
      </w:smartTagPr>
      <w:r w:rsidRPr="00895A8A">
        <w:rPr>
          <w:sz w:val="18"/>
          <w:szCs w:val="18"/>
        </w:rPr>
        <w:t>201</w:t>
      </w:r>
      <w:r>
        <w:rPr>
          <w:sz w:val="18"/>
          <w:szCs w:val="18"/>
        </w:rPr>
        <w:t>8</w:t>
      </w:r>
      <w:r w:rsidRPr="00895A8A">
        <w:rPr>
          <w:sz w:val="18"/>
          <w:szCs w:val="18"/>
        </w:rPr>
        <w:t xml:space="preserve"> г</w:t>
      </w:r>
    </w:smartTag>
    <w:r w:rsidRPr="00895A8A">
      <w:rPr>
        <w:sz w:val="18"/>
        <w:szCs w:val="18"/>
      </w:rPr>
      <w:t>. №</w:t>
    </w:r>
    <w:r>
      <w:rPr>
        <w:sz w:val="18"/>
        <w:szCs w:val="18"/>
      </w:rPr>
      <w:t>316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457A5"/>
    <w:rsid w:val="00070642"/>
    <w:rsid w:val="00080CD0"/>
    <w:rsid w:val="000A5570"/>
    <w:rsid w:val="000B77B6"/>
    <w:rsid w:val="000D4835"/>
    <w:rsid w:val="000E0372"/>
    <w:rsid w:val="000E46A1"/>
    <w:rsid w:val="000F347D"/>
    <w:rsid w:val="00136373"/>
    <w:rsid w:val="00160940"/>
    <w:rsid w:val="0020629F"/>
    <w:rsid w:val="002261D9"/>
    <w:rsid w:val="00295DC0"/>
    <w:rsid w:val="002C6280"/>
    <w:rsid w:val="002E3162"/>
    <w:rsid w:val="003459A4"/>
    <w:rsid w:val="00365E9A"/>
    <w:rsid w:val="003E088B"/>
    <w:rsid w:val="00402950"/>
    <w:rsid w:val="004032D1"/>
    <w:rsid w:val="00430AE0"/>
    <w:rsid w:val="00460563"/>
    <w:rsid w:val="004649A2"/>
    <w:rsid w:val="00473572"/>
    <w:rsid w:val="004846DD"/>
    <w:rsid w:val="004B1585"/>
    <w:rsid w:val="00546509"/>
    <w:rsid w:val="00546663"/>
    <w:rsid w:val="005F2FCA"/>
    <w:rsid w:val="00671277"/>
    <w:rsid w:val="006730FA"/>
    <w:rsid w:val="006A1E6F"/>
    <w:rsid w:val="006F62D8"/>
    <w:rsid w:val="00711BE4"/>
    <w:rsid w:val="00723CDE"/>
    <w:rsid w:val="007927B2"/>
    <w:rsid w:val="007D0265"/>
    <w:rsid w:val="00835CD9"/>
    <w:rsid w:val="00895A8A"/>
    <w:rsid w:val="008B6BD7"/>
    <w:rsid w:val="008D388E"/>
    <w:rsid w:val="00922DE3"/>
    <w:rsid w:val="00924918"/>
    <w:rsid w:val="00990A80"/>
    <w:rsid w:val="009F56C7"/>
    <w:rsid w:val="00A702FD"/>
    <w:rsid w:val="00AA514D"/>
    <w:rsid w:val="00AC162C"/>
    <w:rsid w:val="00AE4175"/>
    <w:rsid w:val="00B1425F"/>
    <w:rsid w:val="00B52B5B"/>
    <w:rsid w:val="00B6038A"/>
    <w:rsid w:val="00B96BE0"/>
    <w:rsid w:val="00C11AAD"/>
    <w:rsid w:val="00C12ABB"/>
    <w:rsid w:val="00CC619B"/>
    <w:rsid w:val="00CE5AAD"/>
    <w:rsid w:val="00D327D8"/>
    <w:rsid w:val="00D455F5"/>
    <w:rsid w:val="00D82F11"/>
    <w:rsid w:val="00D8641B"/>
    <w:rsid w:val="00D97B8D"/>
    <w:rsid w:val="00DB6072"/>
    <w:rsid w:val="00DF56A8"/>
    <w:rsid w:val="00E2028B"/>
    <w:rsid w:val="00E84578"/>
    <w:rsid w:val="00F41C99"/>
    <w:rsid w:val="00F66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940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990A80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34</TotalTime>
  <Pages>1</Pages>
  <Words>72</Words>
  <Characters>412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19</cp:revision>
  <cp:lastPrinted>2017-06-16T16:04:00Z</cp:lastPrinted>
  <dcterms:created xsi:type="dcterms:W3CDTF">2018-01-09T13:11:00Z</dcterms:created>
  <dcterms:modified xsi:type="dcterms:W3CDTF">2018-12-05T11:42:00Z</dcterms:modified>
</cp:coreProperties>
</file>