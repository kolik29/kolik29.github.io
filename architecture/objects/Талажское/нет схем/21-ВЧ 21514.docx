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982" w:rsidRDefault="00DD0982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DD0982" w:rsidRPr="00473572" w:rsidRDefault="00DD0982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DD0982" w:rsidRPr="00473572" w:rsidRDefault="00DD0982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>на которых не допускается реализация алкогольной продукции</w:t>
      </w:r>
    </w:p>
    <w:p w:rsidR="00DD0982" w:rsidRPr="00473572" w:rsidRDefault="00DD0982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D0982" w:rsidRDefault="00DD0982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DD0982" w:rsidRDefault="00DD0982" w:rsidP="00A0146D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Территория: </w:t>
      </w:r>
      <w:r>
        <w:rPr>
          <w:rFonts w:ascii="Times New Roman" w:hAnsi="Times New Roman"/>
        </w:rPr>
        <w:t xml:space="preserve">МО </w:t>
      </w:r>
      <w:r>
        <w:rPr>
          <w:rFonts w:ascii="Times New Roman" w:hAnsi="Times New Roman"/>
          <w:b/>
        </w:rPr>
        <w:t>«</w:t>
      </w:r>
      <w:r>
        <w:rPr>
          <w:rFonts w:ascii="Times New Roman" w:hAnsi="Times New Roman"/>
        </w:rPr>
        <w:t>Талажское</w:t>
      </w:r>
      <w:r>
        <w:rPr>
          <w:rFonts w:ascii="Times New Roman" w:hAnsi="Times New Roman"/>
          <w:b/>
        </w:rPr>
        <w:t>»</w:t>
      </w:r>
    </w:p>
    <w:p w:rsidR="00DD0982" w:rsidRDefault="00DD0982" w:rsidP="00A0146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Объект:</w:t>
      </w:r>
      <w:r>
        <w:rPr>
          <w:rFonts w:ascii="Times New Roman" w:hAnsi="Times New Roman"/>
        </w:rPr>
        <w:t xml:space="preserve"> войсковая часть 21514 военный городов №65</w:t>
      </w:r>
    </w:p>
    <w:p w:rsidR="00DD0982" w:rsidRDefault="00DD0982" w:rsidP="00A0146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Адрес объекта: Архангельская обл., Приморский район, д. Нижняя Золотица</w:t>
      </w:r>
    </w:p>
    <w:p w:rsidR="00DD0982" w:rsidRDefault="00DD0982" w:rsidP="0075258A">
      <w:pPr>
        <w:spacing w:after="0" w:line="240" w:lineRule="auto"/>
        <w:jc w:val="both"/>
        <w:rPr>
          <w:rFonts w:ascii="Times New Roman" w:hAnsi="Times New Roman"/>
        </w:rPr>
      </w:pPr>
    </w:p>
    <w:p w:rsidR="00DD0982" w:rsidRPr="00473572" w:rsidRDefault="00DD0982" w:rsidP="0075258A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  <w:bookmarkStart w:id="0" w:name="_GoBack"/>
      <w:bookmarkEnd w:id="0"/>
    </w:p>
    <w:p w:rsidR="00DD0982" w:rsidRDefault="00DD0982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DD0982" w:rsidRDefault="00DD0982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DD0982" w:rsidRDefault="00DD0982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DD0982" w:rsidRPr="000F347D" w:rsidRDefault="00DD0982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>
        <w:rPr>
          <w:rFonts w:ascii="Times New Roman" w:hAnsi="Times New Roman"/>
          <w:sz w:val="20"/>
          <w:szCs w:val="20"/>
        </w:rPr>
        <w:t xml:space="preserve">   - </w:t>
      </w:r>
      <w:r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</w:p>
    <w:p w:rsidR="00DD0982" w:rsidRPr="000F347D" w:rsidRDefault="00DD0982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47D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DD0982" w:rsidRDefault="00DD0982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DD0982" w:rsidRDefault="00DD0982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251660288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>
        <w:rPr>
          <w:rFonts w:ascii="Times New Roman" w:hAnsi="Times New Roman"/>
          <w:sz w:val="24"/>
          <w:szCs w:val="24"/>
        </w:rPr>
        <w:t xml:space="preserve">              - вход в торговый объект   </w:t>
      </w:r>
    </w:p>
    <w:p w:rsidR="00DD0982" w:rsidRDefault="00DD0982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D0982" w:rsidRDefault="00DD0982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8" o:spid="_x0000_s1029" style="position:absolute;left:0;text-align:left;z-index:251661312;visibility:visible" from="7.7pt,8.1pt" to="34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          - вход в объект или на обособленную</w:t>
      </w:r>
    </w:p>
    <w:p w:rsidR="00DD0982" w:rsidRPr="003E088B" w:rsidRDefault="00DD0982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территорию  </w:t>
      </w:r>
    </w:p>
    <w:p w:rsidR="00DD0982" w:rsidRPr="00390D85" w:rsidRDefault="00DD0982" w:rsidP="004649A2">
      <w:pPr>
        <w:spacing w:after="0" w:line="240" w:lineRule="auto"/>
        <w:jc w:val="both"/>
        <w:rPr>
          <w:rFonts w:ascii="Times New Roman" w:hAnsi="Times New Roman"/>
        </w:rPr>
      </w:pPr>
      <w:r w:rsidRPr="00390D85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6pt;height:232.2pt">
            <v:imagedata r:id="rId6" o:title="" croptop="19951f" cropbottom="5939f" cropleft="14537f" cropright="3843f"/>
          </v:shape>
        </w:pict>
      </w:r>
    </w:p>
    <w:p w:rsidR="00DD0982" w:rsidRPr="004649A2" w:rsidRDefault="00DD0982" w:rsidP="004649A2">
      <w:pPr>
        <w:spacing w:after="0" w:line="240" w:lineRule="auto"/>
        <w:jc w:val="both"/>
        <w:rPr>
          <w:rFonts w:ascii="Times New Roman" w:hAnsi="Times New Roman"/>
        </w:rPr>
      </w:pPr>
    </w:p>
    <w:sectPr w:rsidR="00DD0982" w:rsidRPr="004649A2" w:rsidSect="004652F1">
      <w:headerReference w:type="default" r:id="rId7"/>
      <w:pgSz w:w="11906" w:h="16838"/>
      <w:pgMar w:top="1134" w:right="70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982" w:rsidRDefault="00DD0982" w:rsidP="00922DE3">
      <w:pPr>
        <w:spacing w:after="0" w:line="240" w:lineRule="auto"/>
      </w:pPr>
      <w:r>
        <w:separator/>
      </w:r>
    </w:p>
  </w:endnote>
  <w:endnote w:type="continuationSeparator" w:id="0">
    <w:p w:rsidR="00DD0982" w:rsidRDefault="00DD0982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982" w:rsidRDefault="00DD0982" w:rsidP="00922DE3">
      <w:pPr>
        <w:spacing w:after="0" w:line="240" w:lineRule="auto"/>
      </w:pPr>
      <w:r>
        <w:separator/>
      </w:r>
    </w:p>
  </w:footnote>
  <w:footnote w:type="continuationSeparator" w:id="0">
    <w:p w:rsidR="00DD0982" w:rsidRDefault="00DD0982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982" w:rsidRPr="00895A8A" w:rsidRDefault="00DD0982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DD0982" w:rsidRPr="00895A8A" w:rsidRDefault="00DD0982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DD0982" w:rsidRPr="00895A8A" w:rsidRDefault="00DD0982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DD0982" w:rsidRDefault="00DD0982" w:rsidP="004652F1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от «17</w:t>
    </w:r>
    <w:r w:rsidRPr="00895A8A">
      <w:rPr>
        <w:sz w:val="18"/>
        <w:szCs w:val="18"/>
      </w:rPr>
      <w:t>»</w:t>
    </w:r>
    <w:r>
      <w:rPr>
        <w:sz w:val="18"/>
        <w:szCs w:val="18"/>
      </w:rPr>
      <w:t xml:space="preserve"> мая </w:t>
    </w:r>
    <w:r w:rsidRPr="00895A8A">
      <w:rPr>
        <w:sz w:val="18"/>
        <w:szCs w:val="18"/>
      </w:rPr>
      <w:t xml:space="preserve"> </w:t>
    </w:r>
    <w:smartTag w:uri="urn:schemas-microsoft-com:office:smarttags" w:element="metricconverter">
      <w:smartTagPr>
        <w:attr w:name="ProductID" w:val="2018 г"/>
      </w:smartTagPr>
      <w:r w:rsidRPr="00895A8A">
        <w:rPr>
          <w:sz w:val="18"/>
          <w:szCs w:val="18"/>
        </w:rPr>
        <w:t>201</w:t>
      </w:r>
      <w:r>
        <w:rPr>
          <w:sz w:val="18"/>
          <w:szCs w:val="18"/>
        </w:rPr>
        <w:t>8</w:t>
      </w:r>
      <w:r w:rsidRPr="00895A8A">
        <w:rPr>
          <w:sz w:val="18"/>
          <w:szCs w:val="18"/>
        </w:rPr>
        <w:t xml:space="preserve"> г</w:t>
      </w:r>
    </w:smartTag>
    <w:r w:rsidRPr="00895A8A">
      <w:rPr>
        <w:sz w:val="18"/>
        <w:szCs w:val="18"/>
      </w:rPr>
      <w:t>. №</w:t>
    </w:r>
    <w:r>
      <w:rPr>
        <w:sz w:val="18"/>
        <w:szCs w:val="18"/>
      </w:rPr>
      <w:t>316</w:t>
    </w:r>
  </w:p>
  <w:p w:rsidR="00DD0982" w:rsidRDefault="00DD0982" w:rsidP="004652F1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25F"/>
    <w:rsid w:val="00066154"/>
    <w:rsid w:val="000F347D"/>
    <w:rsid w:val="00123468"/>
    <w:rsid w:val="0014237D"/>
    <w:rsid w:val="001D7F25"/>
    <w:rsid w:val="001E337B"/>
    <w:rsid w:val="00295DC0"/>
    <w:rsid w:val="002C6280"/>
    <w:rsid w:val="003634AB"/>
    <w:rsid w:val="00390D85"/>
    <w:rsid w:val="003B4418"/>
    <w:rsid w:val="003E088B"/>
    <w:rsid w:val="00421BAE"/>
    <w:rsid w:val="004649A2"/>
    <w:rsid w:val="004652F1"/>
    <w:rsid w:val="00473572"/>
    <w:rsid w:val="004B14A8"/>
    <w:rsid w:val="004B2D77"/>
    <w:rsid w:val="004D6B9B"/>
    <w:rsid w:val="005F2FCA"/>
    <w:rsid w:val="0061168D"/>
    <w:rsid w:val="006A6F69"/>
    <w:rsid w:val="006D624E"/>
    <w:rsid w:val="00723CDE"/>
    <w:rsid w:val="0075258A"/>
    <w:rsid w:val="007D0265"/>
    <w:rsid w:val="007D2B2E"/>
    <w:rsid w:val="00881911"/>
    <w:rsid w:val="00895A8A"/>
    <w:rsid w:val="008A6DDC"/>
    <w:rsid w:val="008F6F3E"/>
    <w:rsid w:val="00922DE3"/>
    <w:rsid w:val="009C5782"/>
    <w:rsid w:val="009D6A18"/>
    <w:rsid w:val="009F590E"/>
    <w:rsid w:val="00A0146D"/>
    <w:rsid w:val="00A0168F"/>
    <w:rsid w:val="00A772B1"/>
    <w:rsid w:val="00A90860"/>
    <w:rsid w:val="00AB7332"/>
    <w:rsid w:val="00B1425F"/>
    <w:rsid w:val="00B471DB"/>
    <w:rsid w:val="00B9146D"/>
    <w:rsid w:val="00BC39F1"/>
    <w:rsid w:val="00C87579"/>
    <w:rsid w:val="00CD2E34"/>
    <w:rsid w:val="00D62145"/>
    <w:rsid w:val="00D8641B"/>
    <w:rsid w:val="00DD0982"/>
    <w:rsid w:val="00E54FCD"/>
    <w:rsid w:val="00E7729C"/>
    <w:rsid w:val="00F95691"/>
    <w:rsid w:val="00F95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37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2D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2DE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20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41B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157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1</Pages>
  <Words>81</Words>
  <Characters>468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UPREC1</cp:lastModifiedBy>
  <cp:revision>18</cp:revision>
  <cp:lastPrinted>2017-06-16T16:04:00Z</cp:lastPrinted>
  <dcterms:created xsi:type="dcterms:W3CDTF">2018-01-09T13:11:00Z</dcterms:created>
  <dcterms:modified xsi:type="dcterms:W3CDTF">2018-10-15T12:10:00Z</dcterms:modified>
</cp:coreProperties>
</file>