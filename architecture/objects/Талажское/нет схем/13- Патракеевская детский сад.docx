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66" w:rsidRDefault="00001C66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001C66" w:rsidRPr="00473572" w:rsidRDefault="00001C66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001C66" w:rsidRPr="00473572" w:rsidRDefault="00001C66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001C66" w:rsidRPr="00473572" w:rsidRDefault="00001C66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01C66" w:rsidRDefault="00001C66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001C66" w:rsidRDefault="00001C66" w:rsidP="00A0173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Талажское</w:t>
      </w:r>
      <w:r>
        <w:rPr>
          <w:rFonts w:ascii="Times New Roman" w:hAnsi="Times New Roman"/>
          <w:b/>
        </w:rPr>
        <w:t>»</w:t>
      </w:r>
    </w:p>
    <w:p w:rsidR="00001C66" w:rsidRDefault="00001C66" w:rsidP="00A01731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МБОУ «Патракеевская  СШ»</w:t>
      </w:r>
    </w:p>
    <w:p w:rsidR="00001C66" w:rsidRDefault="00001C66" w:rsidP="00A01731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Структурное подразделение «Детский сад д. Патракеевка»</w:t>
      </w:r>
    </w:p>
    <w:p w:rsidR="00001C66" w:rsidRDefault="00001C66" w:rsidP="00A01731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Архангельская обл., Приморский район, </w:t>
      </w:r>
    </w:p>
    <w:p w:rsidR="00001C66" w:rsidRDefault="00001C66" w:rsidP="00A01731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дер. Патракеевка, д.10 (первый этаж) </w:t>
      </w:r>
      <w:r w:rsidRPr="008F6F3E">
        <w:rPr>
          <w:rFonts w:ascii="Times New Roman" w:hAnsi="Times New Roman"/>
        </w:rPr>
        <w:t>(наличие обособленной территории)</w:t>
      </w:r>
    </w:p>
    <w:p w:rsidR="00001C66" w:rsidRDefault="00001C66" w:rsidP="00D6214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001C66" w:rsidRPr="00473572" w:rsidRDefault="00001C66" w:rsidP="00D6214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001C66" w:rsidRDefault="00001C6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001C66" w:rsidRDefault="00001C6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001C66" w:rsidRDefault="00001C6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01C66" w:rsidRPr="000F347D" w:rsidRDefault="00001C6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001C66" w:rsidRPr="000F347D" w:rsidRDefault="00001C6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001C66" w:rsidRDefault="00001C6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001C66" w:rsidRDefault="00001C6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001C66" w:rsidRDefault="00001C6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01C66" w:rsidRDefault="00001C6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251661312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001C66" w:rsidRPr="003E088B" w:rsidRDefault="00001C6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001C66" w:rsidRPr="004649A2" w:rsidRDefault="00001C66" w:rsidP="004649A2">
      <w:pPr>
        <w:spacing w:after="0" w:line="240" w:lineRule="auto"/>
        <w:jc w:val="both"/>
        <w:rPr>
          <w:rFonts w:ascii="Times New Roman" w:hAnsi="Times New Roman"/>
        </w:rPr>
      </w:pPr>
      <w:r w:rsidRPr="000F2BE6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315.6pt">
            <v:imagedata r:id="rId6" o:title="" croptop="12028f" cropbottom="4548f" cropleft="24381f" cropright="171f"/>
          </v:shape>
        </w:pict>
      </w:r>
    </w:p>
    <w:sectPr w:rsidR="00001C66" w:rsidRPr="004649A2" w:rsidSect="00DD55A3">
      <w:headerReference w:type="default" r:id="rId7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C66" w:rsidRDefault="00001C66" w:rsidP="00922DE3">
      <w:pPr>
        <w:spacing w:after="0" w:line="240" w:lineRule="auto"/>
      </w:pPr>
      <w:r>
        <w:separator/>
      </w:r>
    </w:p>
  </w:endnote>
  <w:endnote w:type="continuationSeparator" w:id="0">
    <w:p w:rsidR="00001C66" w:rsidRDefault="00001C66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C66" w:rsidRDefault="00001C66" w:rsidP="00922DE3">
      <w:pPr>
        <w:spacing w:after="0" w:line="240" w:lineRule="auto"/>
      </w:pPr>
      <w:r>
        <w:separator/>
      </w:r>
    </w:p>
  </w:footnote>
  <w:footnote w:type="continuationSeparator" w:id="0">
    <w:p w:rsidR="00001C66" w:rsidRDefault="00001C66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C66" w:rsidRPr="00895A8A" w:rsidRDefault="00001C66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001C66" w:rsidRPr="00895A8A" w:rsidRDefault="00001C66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001C66" w:rsidRPr="00895A8A" w:rsidRDefault="00001C66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001C66" w:rsidRDefault="00001C66" w:rsidP="00922DE3">
    <w:pPr>
      <w:pStyle w:val="Header"/>
      <w:jc w:val="right"/>
    </w:pPr>
    <w:r w:rsidRPr="00895A8A">
      <w:rPr>
        <w:sz w:val="18"/>
        <w:szCs w:val="18"/>
      </w:rPr>
      <w:t xml:space="preserve">От «___» __________ </w:t>
    </w:r>
    <w:smartTag w:uri="urn:schemas-microsoft-com:office:smarttags" w:element="metricconverter">
      <w:smartTagPr>
        <w:attr w:name="ProductID" w:val="2017 г"/>
      </w:smartTagPr>
      <w:r w:rsidRPr="00895A8A">
        <w:rPr>
          <w:sz w:val="18"/>
          <w:szCs w:val="18"/>
        </w:rPr>
        <w:t>2017 г</w:t>
      </w:r>
    </w:smartTag>
    <w:r w:rsidRPr="00895A8A">
      <w:rPr>
        <w:sz w:val="18"/>
        <w:szCs w:val="18"/>
      </w:rPr>
      <w:t>. №_____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01C66"/>
    <w:rsid w:val="00053C76"/>
    <w:rsid w:val="000F2BE6"/>
    <w:rsid w:val="000F347D"/>
    <w:rsid w:val="0019746F"/>
    <w:rsid w:val="002363B8"/>
    <w:rsid w:val="00276D65"/>
    <w:rsid w:val="00295DC0"/>
    <w:rsid w:val="002C6280"/>
    <w:rsid w:val="003B4C3B"/>
    <w:rsid w:val="003E088B"/>
    <w:rsid w:val="00421BAE"/>
    <w:rsid w:val="004649A2"/>
    <w:rsid w:val="00473572"/>
    <w:rsid w:val="004942B2"/>
    <w:rsid w:val="005D7217"/>
    <w:rsid w:val="005F2FCA"/>
    <w:rsid w:val="006B08D4"/>
    <w:rsid w:val="00720EE8"/>
    <w:rsid w:val="00723CDE"/>
    <w:rsid w:val="007D0265"/>
    <w:rsid w:val="007D2B2E"/>
    <w:rsid w:val="00816D07"/>
    <w:rsid w:val="00895A8A"/>
    <w:rsid w:val="008E1468"/>
    <w:rsid w:val="008F6F3E"/>
    <w:rsid w:val="00922DE3"/>
    <w:rsid w:val="00961743"/>
    <w:rsid w:val="009A6184"/>
    <w:rsid w:val="009C5782"/>
    <w:rsid w:val="00A01731"/>
    <w:rsid w:val="00A265B7"/>
    <w:rsid w:val="00A772B1"/>
    <w:rsid w:val="00B1425F"/>
    <w:rsid w:val="00B93A9B"/>
    <w:rsid w:val="00C41698"/>
    <w:rsid w:val="00C87579"/>
    <w:rsid w:val="00C9302C"/>
    <w:rsid w:val="00CE58C3"/>
    <w:rsid w:val="00CF6CB2"/>
    <w:rsid w:val="00D424FF"/>
    <w:rsid w:val="00D42E83"/>
    <w:rsid w:val="00D50A47"/>
    <w:rsid w:val="00D62145"/>
    <w:rsid w:val="00D8641B"/>
    <w:rsid w:val="00DA29F4"/>
    <w:rsid w:val="00DD55A3"/>
    <w:rsid w:val="00E91202"/>
    <w:rsid w:val="00EB3F52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E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35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95</Words>
  <Characters>544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14</cp:revision>
  <cp:lastPrinted>2017-06-16T16:04:00Z</cp:lastPrinted>
  <dcterms:created xsi:type="dcterms:W3CDTF">2018-01-09T13:11:00Z</dcterms:created>
  <dcterms:modified xsi:type="dcterms:W3CDTF">2018-10-15T12:01:00Z</dcterms:modified>
</cp:coreProperties>
</file>