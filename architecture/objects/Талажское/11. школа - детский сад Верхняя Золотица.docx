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21A" w:rsidRDefault="0095421A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95421A" w:rsidRPr="00473572" w:rsidRDefault="0095421A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95421A" w:rsidRPr="00473572" w:rsidRDefault="0095421A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95421A" w:rsidRPr="00473572" w:rsidRDefault="0095421A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5421A" w:rsidRDefault="0095421A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95421A" w:rsidRDefault="0095421A" w:rsidP="008A6DDC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Территория: </w:t>
      </w:r>
      <w:r>
        <w:rPr>
          <w:rFonts w:ascii="Times New Roman" w:hAnsi="Times New Roman"/>
        </w:rPr>
        <w:t xml:space="preserve">МО </w:t>
      </w:r>
      <w:r>
        <w:rPr>
          <w:rFonts w:ascii="Times New Roman" w:hAnsi="Times New Roman"/>
          <w:b/>
        </w:rPr>
        <w:t>«</w:t>
      </w:r>
      <w:r>
        <w:rPr>
          <w:rFonts w:ascii="Times New Roman" w:hAnsi="Times New Roman"/>
        </w:rPr>
        <w:t>Талажское</w:t>
      </w:r>
      <w:r>
        <w:rPr>
          <w:rFonts w:ascii="Times New Roman" w:hAnsi="Times New Roman"/>
          <w:b/>
        </w:rPr>
        <w:t>»</w:t>
      </w:r>
    </w:p>
    <w:p w:rsidR="0095421A" w:rsidRDefault="0095421A" w:rsidP="008A6DD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Объект:</w:t>
      </w:r>
      <w:r>
        <w:rPr>
          <w:rFonts w:ascii="Times New Roman" w:hAnsi="Times New Roman"/>
        </w:rPr>
        <w:t xml:space="preserve"> МБОУ «Талажская СШ» </w:t>
      </w:r>
    </w:p>
    <w:p w:rsidR="0095421A" w:rsidRDefault="0095421A" w:rsidP="008A6DD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Филиал «Верхне - Золотицкая основная школа - детский сад»</w:t>
      </w:r>
    </w:p>
    <w:p w:rsidR="0095421A" w:rsidRDefault="0095421A" w:rsidP="008A6DD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Адрес объекта: Архангельская обл., Приморский район,  д. Верхняя Золотица,  д.44 а</w:t>
      </w:r>
    </w:p>
    <w:p w:rsidR="0095421A" w:rsidRDefault="0095421A" w:rsidP="008A6DDC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Pr="008F6F3E">
        <w:rPr>
          <w:rFonts w:ascii="Times New Roman" w:hAnsi="Times New Roman"/>
        </w:rPr>
        <w:t>(наличие обособленной территории)</w:t>
      </w:r>
    </w:p>
    <w:p w:rsidR="0095421A" w:rsidRDefault="0095421A" w:rsidP="0075258A">
      <w:pPr>
        <w:spacing w:after="0" w:line="240" w:lineRule="auto"/>
        <w:jc w:val="both"/>
        <w:rPr>
          <w:rFonts w:ascii="Times New Roman" w:hAnsi="Times New Roman"/>
        </w:rPr>
      </w:pPr>
      <w:bookmarkStart w:id="0" w:name="_GoBack"/>
      <w:bookmarkEnd w:id="0"/>
    </w:p>
    <w:p w:rsidR="0095421A" w:rsidRPr="00473572" w:rsidRDefault="0095421A" w:rsidP="0075258A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95421A" w:rsidRDefault="0095421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95421A" w:rsidRDefault="0095421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95421A" w:rsidRDefault="0095421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95421A" w:rsidRPr="000F347D" w:rsidRDefault="0095421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  <w:r>
        <w:rPr>
          <w:rFonts w:ascii="Times New Roman" w:hAnsi="Times New Roman"/>
          <w:sz w:val="24"/>
          <w:szCs w:val="24"/>
        </w:rPr>
        <w:t xml:space="preserve"> 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95421A" w:rsidRDefault="0095421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95421A" w:rsidRDefault="0095421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обособленная территория </w:t>
      </w:r>
    </w:p>
    <w:p w:rsidR="0095421A" w:rsidRPr="003E088B" w:rsidRDefault="0095421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5421A" w:rsidRPr="00244C82" w:rsidRDefault="0095421A" w:rsidP="004649A2">
      <w:pPr>
        <w:spacing w:after="0" w:line="240" w:lineRule="auto"/>
        <w:jc w:val="both"/>
        <w:rPr>
          <w:rFonts w:ascii="Times New Roman" w:hAnsi="Times New Roman"/>
        </w:rPr>
      </w:pPr>
      <w:r w:rsidRPr="00244C82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4pt;height:345.6pt">
            <v:imagedata r:id="rId6" o:title="" croptop="18142f" cropbottom="9609f" cropleft="15712f" cropright="6345f"/>
          </v:shape>
        </w:pict>
      </w:r>
    </w:p>
    <w:p w:rsidR="0095421A" w:rsidRPr="004D1DFD" w:rsidRDefault="0095421A" w:rsidP="004649A2">
      <w:pPr>
        <w:spacing w:after="0" w:line="240" w:lineRule="auto"/>
        <w:jc w:val="both"/>
        <w:rPr>
          <w:rFonts w:ascii="Times New Roman" w:hAnsi="Times New Roman"/>
        </w:rPr>
      </w:pPr>
    </w:p>
    <w:p w:rsidR="0095421A" w:rsidRPr="004649A2" w:rsidRDefault="0095421A" w:rsidP="004649A2">
      <w:pPr>
        <w:spacing w:after="0" w:line="240" w:lineRule="auto"/>
        <w:jc w:val="both"/>
        <w:rPr>
          <w:rFonts w:ascii="Times New Roman" w:hAnsi="Times New Roman"/>
        </w:rPr>
      </w:pPr>
    </w:p>
    <w:sectPr w:rsidR="0095421A" w:rsidRPr="004649A2" w:rsidSect="00E00385">
      <w:headerReference w:type="default" r:id="rId7"/>
      <w:pgSz w:w="11906" w:h="16838"/>
      <w:pgMar w:top="1134" w:right="7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21A" w:rsidRDefault="0095421A" w:rsidP="00922DE3">
      <w:pPr>
        <w:spacing w:after="0" w:line="240" w:lineRule="auto"/>
      </w:pPr>
      <w:r>
        <w:separator/>
      </w:r>
    </w:p>
  </w:endnote>
  <w:endnote w:type="continuationSeparator" w:id="0">
    <w:p w:rsidR="0095421A" w:rsidRDefault="0095421A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21A" w:rsidRDefault="0095421A" w:rsidP="00922DE3">
      <w:pPr>
        <w:spacing w:after="0" w:line="240" w:lineRule="auto"/>
      </w:pPr>
      <w:r>
        <w:separator/>
      </w:r>
    </w:p>
  </w:footnote>
  <w:footnote w:type="continuationSeparator" w:id="0">
    <w:p w:rsidR="0095421A" w:rsidRDefault="0095421A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21A" w:rsidRPr="00895A8A" w:rsidRDefault="0095421A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95421A" w:rsidRPr="00895A8A" w:rsidRDefault="0095421A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95421A" w:rsidRPr="00895A8A" w:rsidRDefault="0095421A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95421A" w:rsidRDefault="0095421A" w:rsidP="00E00385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от «17</w:t>
    </w:r>
    <w:r w:rsidRPr="00895A8A">
      <w:rPr>
        <w:sz w:val="18"/>
        <w:szCs w:val="18"/>
      </w:rPr>
      <w:t>»</w:t>
    </w:r>
    <w:r>
      <w:rPr>
        <w:sz w:val="18"/>
        <w:szCs w:val="18"/>
      </w:rPr>
      <w:t xml:space="preserve"> мая 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  <w:p w:rsidR="0095421A" w:rsidRDefault="0095421A" w:rsidP="00E00385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66154"/>
    <w:rsid w:val="000C613F"/>
    <w:rsid w:val="000F347D"/>
    <w:rsid w:val="001144D2"/>
    <w:rsid w:val="0014237D"/>
    <w:rsid w:val="001E337B"/>
    <w:rsid w:val="00244C82"/>
    <w:rsid w:val="0025222A"/>
    <w:rsid w:val="00295DC0"/>
    <w:rsid w:val="002B08A2"/>
    <w:rsid w:val="002C6280"/>
    <w:rsid w:val="0031328C"/>
    <w:rsid w:val="00332A60"/>
    <w:rsid w:val="003E088B"/>
    <w:rsid w:val="003E5CF3"/>
    <w:rsid w:val="00421BAE"/>
    <w:rsid w:val="004649A2"/>
    <w:rsid w:val="00473572"/>
    <w:rsid w:val="004B2D77"/>
    <w:rsid w:val="004D1DFD"/>
    <w:rsid w:val="00565EB0"/>
    <w:rsid w:val="00591E12"/>
    <w:rsid w:val="005E097D"/>
    <w:rsid w:val="005F2FCA"/>
    <w:rsid w:val="005F59ED"/>
    <w:rsid w:val="00627FE0"/>
    <w:rsid w:val="00641EB4"/>
    <w:rsid w:val="00723CDE"/>
    <w:rsid w:val="0075258A"/>
    <w:rsid w:val="007D0265"/>
    <w:rsid w:val="007D2B2E"/>
    <w:rsid w:val="007E7BA0"/>
    <w:rsid w:val="00867F69"/>
    <w:rsid w:val="008926DA"/>
    <w:rsid w:val="00895A8A"/>
    <w:rsid w:val="008A6DDC"/>
    <w:rsid w:val="008D3595"/>
    <w:rsid w:val="008F6F3E"/>
    <w:rsid w:val="00920ED7"/>
    <w:rsid w:val="00922DE3"/>
    <w:rsid w:val="009478A0"/>
    <w:rsid w:val="0095421A"/>
    <w:rsid w:val="009C5782"/>
    <w:rsid w:val="009E2EAE"/>
    <w:rsid w:val="009F590E"/>
    <w:rsid w:val="00A772B1"/>
    <w:rsid w:val="00AC4250"/>
    <w:rsid w:val="00B1425F"/>
    <w:rsid w:val="00B34202"/>
    <w:rsid w:val="00B9146D"/>
    <w:rsid w:val="00BC20AB"/>
    <w:rsid w:val="00BC39F1"/>
    <w:rsid w:val="00C87579"/>
    <w:rsid w:val="00C9432A"/>
    <w:rsid w:val="00CA452C"/>
    <w:rsid w:val="00CD2E34"/>
    <w:rsid w:val="00D62145"/>
    <w:rsid w:val="00D8641B"/>
    <w:rsid w:val="00E00385"/>
    <w:rsid w:val="00E040FA"/>
    <w:rsid w:val="00EA0DFE"/>
    <w:rsid w:val="00EA3FA2"/>
    <w:rsid w:val="00F95691"/>
    <w:rsid w:val="00F9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37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20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</TotalTime>
  <Pages>1</Pages>
  <Words>80</Words>
  <Characters>457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19</cp:revision>
  <cp:lastPrinted>2017-06-16T16:04:00Z</cp:lastPrinted>
  <dcterms:created xsi:type="dcterms:W3CDTF">2018-01-09T13:11:00Z</dcterms:created>
  <dcterms:modified xsi:type="dcterms:W3CDTF">2018-12-06T13:36:00Z</dcterms:modified>
</cp:coreProperties>
</file>