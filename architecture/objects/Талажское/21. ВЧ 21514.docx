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88" w:rsidRDefault="0051308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13088" w:rsidRPr="00473572" w:rsidRDefault="005130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513088" w:rsidRPr="00473572" w:rsidRDefault="005130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513088" w:rsidRPr="00473572" w:rsidRDefault="005130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13088" w:rsidRDefault="0051308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13088" w:rsidRDefault="00513088" w:rsidP="00A0146D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513088" w:rsidRDefault="00513088" w:rsidP="00A0146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войсковая часть 21514 военный городов №65</w:t>
      </w:r>
    </w:p>
    <w:p w:rsidR="00513088" w:rsidRDefault="00513088" w:rsidP="00A0146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объекта: Архангельская обл., Приморский район, д. Нижняя Золотица</w:t>
      </w:r>
    </w:p>
    <w:p w:rsidR="00513088" w:rsidRDefault="00513088" w:rsidP="0075258A">
      <w:pPr>
        <w:spacing w:after="0" w:line="240" w:lineRule="auto"/>
        <w:jc w:val="both"/>
        <w:rPr>
          <w:rFonts w:ascii="Times New Roman" w:hAnsi="Times New Roman"/>
        </w:rPr>
      </w:pPr>
    </w:p>
    <w:p w:rsidR="00513088" w:rsidRPr="00473572" w:rsidRDefault="00513088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  <w:bookmarkStart w:id="0" w:name="_GoBack"/>
      <w:bookmarkEnd w:id="0"/>
    </w:p>
    <w:p w:rsidR="00513088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513088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513088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13088" w:rsidRPr="000F347D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 xml:space="preserve">расстояние от входа в объект до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513088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513088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_x0000_s1028" style="position:absolute;left:0;text-align:left;z-index:251660288;visibility:visible" from="9pt,8pt" to="35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  </w:t>
      </w:r>
    </w:p>
    <w:p w:rsidR="00513088" w:rsidRPr="003E088B" w:rsidRDefault="005130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3088" w:rsidRPr="00390D85" w:rsidRDefault="00513088" w:rsidP="004649A2">
      <w:pPr>
        <w:spacing w:after="0" w:line="240" w:lineRule="auto"/>
        <w:jc w:val="both"/>
        <w:rPr>
          <w:rFonts w:ascii="Times New Roman" w:hAnsi="Times New Roman"/>
        </w:rPr>
      </w:pPr>
      <w:r w:rsidRPr="0047171F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354pt">
            <v:imagedata r:id="rId6" o:title="" croptop="16333f" cropbottom="13231f" cropleft="12090f" cropright="17213f"/>
          </v:shape>
        </w:pict>
      </w:r>
    </w:p>
    <w:p w:rsidR="00513088" w:rsidRPr="004649A2" w:rsidRDefault="00513088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513088" w:rsidRPr="004649A2" w:rsidSect="004652F1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088" w:rsidRDefault="00513088" w:rsidP="00922DE3">
      <w:pPr>
        <w:spacing w:after="0" w:line="240" w:lineRule="auto"/>
      </w:pPr>
      <w:r>
        <w:separator/>
      </w:r>
    </w:p>
  </w:endnote>
  <w:endnote w:type="continuationSeparator" w:id="0">
    <w:p w:rsidR="00513088" w:rsidRDefault="00513088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088" w:rsidRDefault="00513088" w:rsidP="00922DE3">
      <w:pPr>
        <w:spacing w:after="0" w:line="240" w:lineRule="auto"/>
      </w:pPr>
      <w:r>
        <w:separator/>
      </w:r>
    </w:p>
  </w:footnote>
  <w:footnote w:type="continuationSeparator" w:id="0">
    <w:p w:rsidR="00513088" w:rsidRDefault="00513088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088" w:rsidRPr="00895A8A" w:rsidRDefault="0051308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513088" w:rsidRPr="00895A8A" w:rsidRDefault="0051308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513088" w:rsidRPr="00895A8A" w:rsidRDefault="0051308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513088" w:rsidRDefault="00513088" w:rsidP="004652F1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513088" w:rsidRDefault="00513088" w:rsidP="004652F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6154"/>
    <w:rsid w:val="000F347D"/>
    <w:rsid w:val="00123468"/>
    <w:rsid w:val="0014237D"/>
    <w:rsid w:val="001D7F25"/>
    <w:rsid w:val="001E337B"/>
    <w:rsid w:val="00295DC0"/>
    <w:rsid w:val="002C6280"/>
    <w:rsid w:val="003634AB"/>
    <w:rsid w:val="00390D85"/>
    <w:rsid w:val="003B4418"/>
    <w:rsid w:val="003E088B"/>
    <w:rsid w:val="00421BAE"/>
    <w:rsid w:val="004649A2"/>
    <w:rsid w:val="004652F1"/>
    <w:rsid w:val="0047171F"/>
    <w:rsid w:val="00473572"/>
    <w:rsid w:val="004B14A8"/>
    <w:rsid w:val="004B2D77"/>
    <w:rsid w:val="004D6B9B"/>
    <w:rsid w:val="004E1C93"/>
    <w:rsid w:val="00513088"/>
    <w:rsid w:val="00551B72"/>
    <w:rsid w:val="005F2FCA"/>
    <w:rsid w:val="0061168D"/>
    <w:rsid w:val="00684735"/>
    <w:rsid w:val="006A6F69"/>
    <w:rsid w:val="006C70E4"/>
    <w:rsid w:val="006D624E"/>
    <w:rsid w:val="00723CDE"/>
    <w:rsid w:val="0075258A"/>
    <w:rsid w:val="007D0265"/>
    <w:rsid w:val="007D2B2E"/>
    <w:rsid w:val="0088045B"/>
    <w:rsid w:val="00881911"/>
    <w:rsid w:val="00895A8A"/>
    <w:rsid w:val="008A6DDC"/>
    <w:rsid w:val="008D1E69"/>
    <w:rsid w:val="008F6F3E"/>
    <w:rsid w:val="00922DE3"/>
    <w:rsid w:val="009762AB"/>
    <w:rsid w:val="009C5782"/>
    <w:rsid w:val="009D6A18"/>
    <w:rsid w:val="009F590E"/>
    <w:rsid w:val="00A0146D"/>
    <w:rsid w:val="00A0168F"/>
    <w:rsid w:val="00A772B1"/>
    <w:rsid w:val="00A90860"/>
    <w:rsid w:val="00AB7332"/>
    <w:rsid w:val="00B1425F"/>
    <w:rsid w:val="00B471DB"/>
    <w:rsid w:val="00B9146D"/>
    <w:rsid w:val="00BC39F1"/>
    <w:rsid w:val="00BE4F35"/>
    <w:rsid w:val="00C87579"/>
    <w:rsid w:val="00CD2E34"/>
    <w:rsid w:val="00D62145"/>
    <w:rsid w:val="00D8641B"/>
    <w:rsid w:val="00DD0982"/>
    <w:rsid w:val="00E54FCD"/>
    <w:rsid w:val="00E7729C"/>
    <w:rsid w:val="00F2582B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1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67</Words>
  <Characters>387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20</cp:revision>
  <cp:lastPrinted>2017-06-16T16:04:00Z</cp:lastPrinted>
  <dcterms:created xsi:type="dcterms:W3CDTF">2018-01-09T13:11:00Z</dcterms:created>
  <dcterms:modified xsi:type="dcterms:W3CDTF">2018-12-06T13:47:00Z</dcterms:modified>
</cp:coreProperties>
</file>